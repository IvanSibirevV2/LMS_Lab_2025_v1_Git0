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E105BC">
        <w:rPr>
          <w:b/>
          <w:bCs/>
          <w:color w:val="000000"/>
          <w:sz w:val="28"/>
          <w:szCs w:val="28"/>
        </w:rPr>
        <w:t>2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E14DA3" w:rsidRDefault="00E105BC" w:rsidP="00D66D9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14DA3">
              <w:rPr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Батыгин Владимир Евгеньевич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</w:t>
            </w:r>
            <w:r w:rsidR="00F820C9" w:rsidRPr="00F820C9">
              <w:rPr>
                <w:sz w:val="26"/>
                <w:szCs w:val="26"/>
              </w:rPr>
              <w:t>-</w:t>
            </w:r>
            <w:r w:rsidR="00DF1DEE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01рсоб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CD7A9B" w:rsidRDefault="00E035E3" w:rsidP="00380A85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608C9" w:rsidRDefault="00E035E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3747" w:history="1">
            <w:r w:rsidR="004608C9" w:rsidRPr="00922B65">
              <w:rPr>
                <w:rStyle w:val="Hyperlink"/>
                <w:noProof/>
              </w:rPr>
              <w:t>Перечень используемых инструментальных средств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_Toc192273747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3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:rsidR="004608C9" w:rsidRDefault="004608C9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48" w:history="1">
            <w:r w:rsidRPr="00922B65">
              <w:rPr>
                <w:rStyle w:val="Hyperlink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C9" w:rsidRDefault="004608C9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49" w:history="1">
            <w:r w:rsidRPr="00922B65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C9" w:rsidRDefault="004608C9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50" w:history="1">
            <w:r w:rsidRPr="00922B65">
              <w:rPr>
                <w:rStyle w:val="Hyperlink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Heading1"/>
      </w:pPr>
      <w:bookmarkStart w:id="0" w:name="_Toc192273747"/>
      <w:r w:rsidRPr="00BF4D4D">
        <w:lastRenderedPageBreak/>
        <w:t>Перечень используемых инструментальных средств</w:t>
      </w:r>
      <w:bookmarkEnd w:id="0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Heading1"/>
      </w:pPr>
      <w:bookmarkStart w:id="1" w:name="_Toc192273748"/>
      <w:r w:rsidRPr="00F7297F">
        <w:t>Задания</w:t>
      </w:r>
      <w:bookmarkEnd w:id="1"/>
    </w:p>
    <w:p w:rsidR="00F9732A" w:rsidRPr="00F9732A" w:rsidRDefault="00F9732A" w:rsidP="005D55D6"/>
    <w:p w:rsidR="00BE2819" w:rsidRPr="00BE2819" w:rsidRDefault="00BE2819" w:rsidP="00B8773E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A03423" w:rsidRDefault="00111219" w:rsidP="00111219">
      <w:pPr>
        <w:spacing w:line="360" w:lineRule="auto"/>
        <w:rPr>
          <w:sz w:val="28"/>
          <w:szCs w:val="28"/>
        </w:rPr>
      </w:pPr>
      <w:r w:rsidRPr="00111219">
        <w:rPr>
          <w:sz w:val="28"/>
          <w:szCs w:val="28"/>
        </w:rPr>
        <w:t>Разработайте форму документа для набора реквизитов из заданной таблицы.</w:t>
      </w:r>
      <w:r w:rsidR="0009209C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П-28</w:t>
            </w:r>
          </w:p>
        </w:tc>
      </w:tr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</w:p>
        </w:tc>
      </w:tr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</w:p>
        </w:tc>
      </w:tr>
    </w:tbl>
    <w:p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:rsidR="00BE2819" w:rsidRPr="00BE2819" w:rsidRDefault="00BE2819" w:rsidP="00B8773E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BE2819" w:rsidRDefault="008027F3" w:rsidP="0009209C">
      <w:pPr>
        <w:spacing w:line="360" w:lineRule="auto"/>
        <w:rPr>
          <w:sz w:val="28"/>
          <w:szCs w:val="28"/>
        </w:rPr>
      </w:pPr>
      <w:r w:rsidRPr="008027F3">
        <w:rPr>
          <w:sz w:val="28"/>
          <w:szCs w:val="28"/>
        </w:rPr>
        <w:t>Р</w:t>
      </w:r>
      <w:r w:rsidRPr="008027F3">
        <w:rPr>
          <w:sz w:val="28"/>
          <w:szCs w:val="28"/>
        </w:rPr>
        <w:t>азработайте формы документов, отражающие все функции управления для заданных задач управления.</w:t>
      </w:r>
      <w:r w:rsidRPr="008027F3">
        <w:rPr>
          <w:sz w:val="28"/>
          <w:szCs w:val="28"/>
        </w:rPr>
        <w:t xml:space="preserve"> </w:t>
      </w:r>
      <w:r w:rsidRPr="008027F3">
        <w:rPr>
          <w:sz w:val="28"/>
          <w:szCs w:val="28"/>
        </w:rPr>
        <w:t>(</w:t>
      </w:r>
      <w:r w:rsidRPr="008027F3">
        <w:rPr>
          <w:sz w:val="28"/>
          <w:szCs w:val="28"/>
        </w:rPr>
        <w:t xml:space="preserve"> </w:t>
      </w:r>
      <w:r w:rsidRPr="008027F3">
        <w:rPr>
          <w:sz w:val="28"/>
          <w:szCs w:val="28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:rsidR="00BE2819" w:rsidRPr="00BE2819" w:rsidRDefault="00BE2819" w:rsidP="00B8773E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116C2" w:rsidRPr="00B70933" w:rsidRDefault="00B70933" w:rsidP="00B70933">
      <w:pPr>
        <w:spacing w:line="360" w:lineRule="auto"/>
        <w:rPr>
          <w:sz w:val="28"/>
          <w:szCs w:val="28"/>
        </w:rPr>
      </w:pPr>
      <w:r w:rsidRPr="00B70933">
        <w:rPr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16C2" w:rsidRDefault="00F116C2" w:rsidP="00F116C2">
      <w:pPr>
        <w:pStyle w:val="Heading1"/>
      </w:pPr>
      <w:bookmarkStart w:id="2" w:name="_Toc192273749"/>
      <w:r>
        <w:lastRenderedPageBreak/>
        <w:t>Решение</w:t>
      </w:r>
      <w:bookmarkEnd w:id="2"/>
    </w:p>
    <w:p w:rsidR="00F116C2" w:rsidRDefault="00F116C2" w:rsidP="00F116C2"/>
    <w:p w:rsidR="00F116C2" w:rsidRPr="00B8773E" w:rsidRDefault="00F116C2" w:rsidP="00F116C2">
      <w:pPr>
        <w:pStyle w:val="ListParagraph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B8773E" w:rsidRPr="00BE2819" w:rsidRDefault="00B8773E" w:rsidP="00B8773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754DA9" w:rsidRPr="001E2380" w:rsidRDefault="00791C26" w:rsidP="00754DA9">
      <w:pPr>
        <w:pStyle w:val="ListParagraph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102100" cy="1790700"/>
            <wp:effectExtent l="0" t="0" r="0" b="0"/>
            <wp:docPr id="20056533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3397" name="Picture 2005653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46" w:rsidRPr="00217D46" w:rsidRDefault="00217D46" w:rsidP="00217D46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751866" w:rsidRDefault="00754DA9" w:rsidP="00751866">
      <w:pPr>
        <w:pStyle w:val="ListParagraph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751866" w:rsidRDefault="00751866" w:rsidP="00751866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3D4DC6" w:rsidRDefault="00751866" w:rsidP="00751866">
      <w:pPr>
        <w:pStyle w:val="ListParagraph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  <w:r w:rsidR="004B6EF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E2380" w:rsidRPr="00751866">
        <w:rPr>
          <w:b/>
          <w:bCs/>
          <w:sz w:val="28"/>
          <w:szCs w:val="28"/>
        </w:rPr>
        <w:t>Контроль</w:t>
      </w:r>
      <w:r>
        <w:rPr>
          <w:b/>
          <w:bCs/>
          <w:sz w:val="28"/>
          <w:szCs w:val="28"/>
        </w:rPr>
        <w:t>:</w:t>
      </w:r>
    </w:p>
    <w:p w:rsidR="003D4DC6" w:rsidRPr="003D4DC6" w:rsidRDefault="003D4DC6" w:rsidP="003D4DC6">
      <w:pPr>
        <w:ind w:left="360"/>
        <w:jc w:val="both"/>
        <w:rPr>
          <w:b/>
          <w:bCs/>
          <w:sz w:val="28"/>
          <w:szCs w:val="28"/>
        </w:rPr>
      </w:pPr>
      <w:r w:rsidRPr="003D4DC6">
        <w:rPr>
          <w:b/>
          <w:bCs/>
          <w:sz w:val="28"/>
          <w:szCs w:val="28"/>
        </w:rPr>
        <w:t>Отчет о выполнении плана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Дата: _____________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Подразделение: _____________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Ответственный: _____________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1. Цели и задачи на отчетный период: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[Перечисление целей]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2. Результаты выполнения: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[Перечисление достигнутых результатов]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3. Отклонения от плана: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[Описание отклонений и причин]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4. Рекомендации: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 xml:space="preserve">   - [Предложения по улучшению]</w:t>
      </w:r>
    </w:p>
    <w:p w:rsidR="003D4DC6" w:rsidRPr="003D4DC6" w:rsidRDefault="003D4DC6" w:rsidP="003D4DC6">
      <w:pPr>
        <w:ind w:left="360"/>
        <w:jc w:val="both"/>
        <w:rPr>
          <w:sz w:val="28"/>
          <w:szCs w:val="28"/>
        </w:rPr>
      </w:pPr>
    </w:p>
    <w:p w:rsidR="003D4DC6" w:rsidRDefault="003D4DC6" w:rsidP="003D4DC6">
      <w:pPr>
        <w:ind w:left="360"/>
        <w:jc w:val="both"/>
        <w:rPr>
          <w:sz w:val="28"/>
          <w:szCs w:val="28"/>
        </w:rPr>
      </w:pPr>
      <w:r w:rsidRPr="003D4DC6">
        <w:rPr>
          <w:sz w:val="28"/>
          <w:szCs w:val="28"/>
        </w:rPr>
        <w:t>Подпись ответственного: _____________</w:t>
      </w:r>
    </w:p>
    <w:p w:rsidR="00751866" w:rsidRDefault="00751866" w:rsidP="003D4DC6">
      <w:pPr>
        <w:ind w:left="360"/>
        <w:jc w:val="both"/>
        <w:rPr>
          <w:sz w:val="28"/>
          <w:szCs w:val="28"/>
        </w:rPr>
      </w:pPr>
    </w:p>
    <w:p w:rsidR="00751866" w:rsidRDefault="00751866" w:rsidP="003D4DC6">
      <w:pPr>
        <w:ind w:left="360"/>
        <w:jc w:val="both"/>
        <w:rPr>
          <w:b/>
          <w:bCs/>
          <w:sz w:val="28"/>
          <w:szCs w:val="28"/>
        </w:rPr>
      </w:pPr>
    </w:p>
    <w:p w:rsidR="00751866" w:rsidRPr="00751866" w:rsidRDefault="00751866" w:rsidP="003D4DC6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4B6EF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751866">
        <w:rPr>
          <w:b/>
          <w:bCs/>
          <w:sz w:val="28"/>
          <w:szCs w:val="28"/>
        </w:rPr>
        <w:t>Руководство</w:t>
      </w:r>
      <w:r>
        <w:rPr>
          <w:b/>
          <w:bCs/>
          <w:sz w:val="28"/>
          <w:szCs w:val="28"/>
        </w:rPr>
        <w:t>:</w:t>
      </w:r>
    </w:p>
    <w:p w:rsidR="00F116C2" w:rsidRDefault="00751866" w:rsidP="00751866">
      <w:pPr>
        <w:ind w:firstLine="360"/>
        <w:jc w:val="both"/>
        <w:rPr>
          <w:b/>
          <w:bCs/>
          <w:sz w:val="28"/>
          <w:szCs w:val="28"/>
        </w:rPr>
      </w:pPr>
      <w:r w:rsidRPr="00751866">
        <w:rPr>
          <w:b/>
          <w:bCs/>
          <w:sz w:val="28"/>
          <w:szCs w:val="28"/>
        </w:rPr>
        <w:t>Приказ о назначении ответственного</w:t>
      </w:r>
    </w:p>
    <w:p w:rsidR="00751866" w:rsidRDefault="00751866" w:rsidP="00751866">
      <w:pPr>
        <w:ind w:firstLine="360"/>
        <w:jc w:val="both"/>
        <w:rPr>
          <w:b/>
          <w:bCs/>
          <w:sz w:val="28"/>
          <w:szCs w:val="28"/>
        </w:rPr>
      </w:pP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Приказ №______</w:t>
      </w: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Дата: _____________</w:t>
      </w: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На основании [основание], приказываю:</w:t>
      </w: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1. Назначить [ФИО] ответственным за [описание задачи/проекта].</w:t>
      </w: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2. Обязать [ФИО] представить отчет о выполнении задачи до [дата].</w:t>
      </w: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Подпись: _____________</w:t>
      </w:r>
    </w:p>
    <w:p w:rsidR="00751866" w:rsidRPr="00751866" w:rsidRDefault="00751866" w:rsidP="00751866">
      <w:pPr>
        <w:ind w:firstLine="360"/>
        <w:jc w:val="both"/>
        <w:rPr>
          <w:sz w:val="28"/>
          <w:szCs w:val="28"/>
        </w:rPr>
      </w:pPr>
      <w:r w:rsidRPr="00751866">
        <w:rPr>
          <w:sz w:val="28"/>
          <w:szCs w:val="28"/>
        </w:rPr>
        <w:t>(Должность, ФИО)</w:t>
      </w:r>
    </w:p>
    <w:p w:rsidR="0028543E" w:rsidRDefault="0028543E" w:rsidP="00F116C2">
      <w:pPr>
        <w:jc w:val="both"/>
        <w:rPr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b/>
          <w:bCs/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 </w:t>
      </w:r>
      <w:r w:rsidRPr="004B6EFE">
        <w:rPr>
          <w:b/>
          <w:bCs/>
          <w:sz w:val="28"/>
          <w:szCs w:val="28"/>
        </w:rPr>
        <w:t>Мотивация</w:t>
      </w:r>
    </w:p>
    <w:p w:rsidR="004B6EFE" w:rsidRDefault="004B6EFE" w:rsidP="004B6EFE">
      <w:pPr>
        <w:ind w:firstLine="360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Представление к награждению</w:t>
      </w:r>
    </w:p>
    <w:p w:rsidR="004B6EFE" w:rsidRPr="004B6EFE" w:rsidRDefault="004B6EFE" w:rsidP="004B6EFE">
      <w:pPr>
        <w:ind w:firstLine="360"/>
        <w:rPr>
          <w:b/>
          <w:bCs/>
          <w:sz w:val="28"/>
          <w:szCs w:val="28"/>
        </w:rPr>
      </w:pP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Дата: _____________</w:t>
      </w: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Представляю к награждению [ФИО] за [описание заслуг и достижений].</w:t>
      </w: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Обоснование:</w:t>
      </w: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- [Перечисление достижений]</w:t>
      </w: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Рекомендую наградить:</w:t>
      </w: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- [Тип награды]</w:t>
      </w: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Подпись: _____________</w:t>
      </w:r>
    </w:p>
    <w:p w:rsidR="004B6EFE" w:rsidRDefault="004B6EFE" w:rsidP="004B6EFE">
      <w:pPr>
        <w:ind w:firstLine="360"/>
        <w:jc w:val="both"/>
        <w:rPr>
          <w:sz w:val="28"/>
          <w:szCs w:val="28"/>
        </w:rPr>
      </w:pPr>
      <w:r w:rsidRPr="004B6EFE">
        <w:rPr>
          <w:sz w:val="28"/>
          <w:szCs w:val="28"/>
        </w:rPr>
        <w:t>(Должность, ФИО)</w:t>
      </w:r>
    </w:p>
    <w:p w:rsid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 xml:space="preserve">2.4. </w:t>
      </w:r>
      <w:r w:rsidRPr="004B6EFE">
        <w:rPr>
          <w:b/>
          <w:bCs/>
          <w:sz w:val="28"/>
          <w:szCs w:val="28"/>
        </w:rPr>
        <w:t>Организация</w:t>
      </w:r>
    </w:p>
    <w:p w:rsidR="00CC4E0D" w:rsidRDefault="00CC4E0D" w:rsidP="004B6EFE">
      <w:pPr>
        <w:ind w:firstLine="360"/>
        <w:jc w:val="both"/>
        <w:rPr>
          <w:b/>
          <w:bCs/>
          <w:sz w:val="28"/>
          <w:szCs w:val="28"/>
        </w:rPr>
      </w:pPr>
      <w:r w:rsidRPr="00CC4E0D">
        <w:rPr>
          <w:b/>
          <w:bCs/>
          <w:sz w:val="28"/>
          <w:szCs w:val="28"/>
        </w:rPr>
        <w:t>Правила внутреннего трудового распорядка</w:t>
      </w:r>
    </w:p>
    <w:p w:rsidR="00CC4E0D" w:rsidRPr="00CC4E0D" w:rsidRDefault="00CC4E0D" w:rsidP="00CC4E0D">
      <w:pPr>
        <w:jc w:val="both"/>
        <w:rPr>
          <w:b/>
          <w:bCs/>
          <w:sz w:val="28"/>
          <w:szCs w:val="28"/>
        </w:rPr>
      </w:pP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1. Общие положения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[Описание целей и задач правил]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2. Рабочее время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[Описание рабочего времени и перерывов]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3. Права и обязанности работников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[Перечисление прав и обязанностей]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4. Ответственность за нарушение правил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 xml:space="preserve">   - [Описание дисциплинарных мер]</w:t>
      </w: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</w:p>
    <w:p w:rsidR="00CC4E0D" w:rsidRP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Утверждено: _____________</w:t>
      </w:r>
    </w:p>
    <w:p w:rsidR="00CC4E0D" w:rsidRDefault="00CC4E0D" w:rsidP="00CC4E0D">
      <w:pPr>
        <w:ind w:firstLine="360"/>
        <w:jc w:val="both"/>
        <w:rPr>
          <w:sz w:val="28"/>
          <w:szCs w:val="28"/>
        </w:rPr>
      </w:pPr>
      <w:r w:rsidRPr="00CC4E0D">
        <w:rPr>
          <w:sz w:val="28"/>
          <w:szCs w:val="28"/>
        </w:rPr>
        <w:t>(Должность, ФИО)</w:t>
      </w:r>
    </w:p>
    <w:p w:rsidR="00C66D2C" w:rsidRDefault="00C66D2C" w:rsidP="00CC4E0D">
      <w:pPr>
        <w:ind w:firstLine="360"/>
        <w:jc w:val="both"/>
        <w:rPr>
          <w:sz w:val="28"/>
          <w:szCs w:val="28"/>
        </w:rPr>
      </w:pPr>
    </w:p>
    <w:p w:rsidR="00C66D2C" w:rsidRDefault="00C66D2C" w:rsidP="00CC4E0D">
      <w:pPr>
        <w:ind w:firstLine="360"/>
        <w:jc w:val="both"/>
        <w:rPr>
          <w:sz w:val="28"/>
          <w:szCs w:val="28"/>
        </w:rPr>
      </w:pPr>
    </w:p>
    <w:p w:rsidR="00C66D2C" w:rsidRDefault="00C66D2C" w:rsidP="00CC4E0D">
      <w:pPr>
        <w:ind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 xml:space="preserve">2.5. </w:t>
      </w:r>
      <w:r w:rsidRPr="00C66D2C">
        <w:rPr>
          <w:b/>
          <w:bCs/>
          <w:sz w:val="28"/>
          <w:szCs w:val="28"/>
        </w:rPr>
        <w:t>Планирование</w:t>
      </w:r>
    </w:p>
    <w:p w:rsidR="00C66D2C" w:rsidRDefault="00C66D2C" w:rsidP="00CC4E0D">
      <w:pPr>
        <w:ind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>План мероприятий на квартал</w:t>
      </w:r>
    </w:p>
    <w:p w:rsidR="00C66D2C" w:rsidRPr="00C66D2C" w:rsidRDefault="00C66D2C" w:rsidP="00C66D2C">
      <w:pPr>
        <w:jc w:val="both"/>
        <w:rPr>
          <w:b/>
          <w:bCs/>
          <w:sz w:val="28"/>
          <w:szCs w:val="28"/>
        </w:rPr>
      </w:pP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Дата: _____________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1. Цели на квартал: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 xml:space="preserve">   - [Перечисление целей]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2. Мероприятия: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 xml:space="preserve">   - [Перечисление мероприятий с указанием ответственных и сроков]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3. Ожидаемые результаты: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 xml:space="preserve">   - [Описание ожидаемых результатов]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Утверждено: _____________</w:t>
      </w:r>
    </w:p>
    <w:p w:rsidR="00C66D2C" w:rsidRPr="00C66D2C" w:rsidRDefault="00C66D2C" w:rsidP="00C66D2C">
      <w:pPr>
        <w:ind w:firstLine="360"/>
        <w:jc w:val="both"/>
        <w:rPr>
          <w:sz w:val="28"/>
          <w:szCs w:val="28"/>
        </w:rPr>
      </w:pPr>
      <w:r w:rsidRPr="00C66D2C">
        <w:rPr>
          <w:sz w:val="28"/>
          <w:szCs w:val="28"/>
        </w:rPr>
        <w:t>(Должность, ФИО)</w:t>
      </w:r>
    </w:p>
    <w:p w:rsidR="00C66D2C" w:rsidRDefault="00C66D2C" w:rsidP="00F116C2">
      <w:pPr>
        <w:jc w:val="both"/>
        <w:rPr>
          <w:sz w:val="28"/>
          <w:szCs w:val="28"/>
        </w:rPr>
      </w:pPr>
    </w:p>
    <w:p w:rsidR="002D0C15" w:rsidRDefault="002D0C1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8543E" w:rsidRPr="0028543E" w:rsidRDefault="0028543E" w:rsidP="0028543E">
      <w:pPr>
        <w:pStyle w:val="ListParagraph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lastRenderedPageBreak/>
        <w:t>Задание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:rsidR="00B17081" w:rsidRPr="002D0C15" w:rsidRDefault="00B17081" w:rsidP="00B170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Pr="00B17081">
        <w:rPr>
          <w:sz w:val="28"/>
          <w:szCs w:val="28"/>
        </w:rPr>
        <w:t>Экранная форма для отчета о выполнении плана</w:t>
      </w:r>
    </w:p>
    <w:p w:rsidR="002D0C15" w:rsidRDefault="002D0C15" w:rsidP="002D0C15">
      <w:pPr>
        <w:spacing w:before="240" w:after="160" w:line="259" w:lineRule="auto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D2AA117" wp14:editId="4772C692">
            <wp:extent cx="4572000" cy="4547552"/>
            <wp:effectExtent l="0" t="0" r="0" b="0"/>
            <wp:docPr id="1061942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42944" name="Picture 1061942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87" cy="45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15" w:rsidRDefault="002D0C15" w:rsidP="002D0C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2D0C15">
        <w:rPr>
          <w:sz w:val="28"/>
          <w:szCs w:val="28"/>
        </w:rPr>
        <w:t>Экранная форма для приказа о назначении ответственного</w:t>
      </w:r>
    </w:p>
    <w:p w:rsidR="002D0C15" w:rsidRPr="002D0C15" w:rsidRDefault="002D0C15" w:rsidP="002D0C1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1700" cy="2552700"/>
            <wp:effectExtent l="0" t="0" r="0" b="0"/>
            <wp:docPr id="162230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366" name="Picture 162230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15" w:rsidRPr="002D0C15" w:rsidRDefault="002D0C15" w:rsidP="002D0C15">
      <w:pPr>
        <w:spacing w:before="240" w:after="160" w:line="360" w:lineRule="auto"/>
        <w:rPr>
          <w:sz w:val="28"/>
          <w:szCs w:val="28"/>
        </w:rPr>
      </w:pPr>
      <w:r w:rsidRPr="002D0C15">
        <w:rPr>
          <w:sz w:val="28"/>
          <w:szCs w:val="28"/>
        </w:rPr>
        <w:t xml:space="preserve">3.3. </w:t>
      </w:r>
      <w:r w:rsidRPr="002D0C15">
        <w:rPr>
          <w:sz w:val="28"/>
          <w:szCs w:val="28"/>
        </w:rPr>
        <w:t>Экранная форма для представления к награждению</w:t>
      </w:r>
    </w:p>
    <w:p w:rsidR="00EE528C" w:rsidRDefault="002D0C15" w:rsidP="002D0C15">
      <w:pPr>
        <w:spacing w:before="240" w:after="160" w:line="259" w:lineRule="auto"/>
      </w:pPr>
      <w:r>
        <w:rPr>
          <w:noProof/>
        </w:rPr>
        <w:lastRenderedPageBreak/>
        <w:drawing>
          <wp:inline distT="0" distB="0" distL="0" distR="0">
            <wp:extent cx="4775200" cy="2997200"/>
            <wp:effectExtent l="0" t="0" r="0" b="0"/>
            <wp:docPr id="236769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9085" name="Picture 236769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  <w:r w:rsidRPr="002D0C15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2D0C15">
        <w:rPr>
          <w:sz w:val="28"/>
          <w:szCs w:val="28"/>
        </w:rPr>
        <w:t xml:space="preserve">. </w:t>
      </w:r>
      <w:r w:rsidRPr="00EE528C">
        <w:rPr>
          <w:sz w:val="28"/>
          <w:szCs w:val="28"/>
        </w:rPr>
        <w:t>Экранная форма для правил внутреннего трудового распорядка</w:t>
      </w:r>
    </w:p>
    <w:p w:rsidR="00EE528C" w:rsidRPr="002D0C15" w:rsidRDefault="00EE528C" w:rsidP="00EE528C">
      <w:pPr>
        <w:spacing w:before="240" w:after="160" w:line="360" w:lineRule="auto"/>
        <w:rPr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3CA08FB" wp14:editId="78C74252">
            <wp:extent cx="4826000" cy="3873500"/>
            <wp:effectExtent l="0" t="0" r="0" b="0"/>
            <wp:docPr id="1031268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8837" name="Picture 10312688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  <w:r w:rsidRPr="002D0C15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5</w:t>
      </w:r>
      <w:r w:rsidRPr="002D0C15">
        <w:rPr>
          <w:sz w:val="28"/>
          <w:szCs w:val="28"/>
        </w:rPr>
        <w:t xml:space="preserve">. </w:t>
      </w:r>
      <w:r w:rsidRPr="00EE528C">
        <w:rPr>
          <w:sz w:val="28"/>
          <w:szCs w:val="28"/>
        </w:rPr>
        <w:t>Экранная форма для плана мероприятий на квартал</w:t>
      </w:r>
    </w:p>
    <w:p w:rsidR="00EE528C" w:rsidRDefault="00EE528C" w:rsidP="00EE528C">
      <w:pPr>
        <w:spacing w:before="240" w:after="16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35500" cy="3390900"/>
            <wp:effectExtent l="0" t="0" r="0" b="0"/>
            <wp:docPr id="613856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656" name="Picture 613856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81" w:rsidRDefault="00B17081" w:rsidP="002D0C15">
      <w:pPr>
        <w:spacing w:before="24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008A4" w:rsidRDefault="00500C12" w:rsidP="009008A4">
      <w:pPr>
        <w:pStyle w:val="Heading1"/>
      </w:pPr>
      <w:bookmarkStart w:id="3" w:name="_Toc192273750"/>
      <w:r>
        <w:lastRenderedPageBreak/>
        <w:t>Источники</w:t>
      </w:r>
      <w:bookmarkEnd w:id="3"/>
    </w:p>
    <w:p w:rsidR="00653C94" w:rsidRDefault="00653C94" w:rsidP="00653C94"/>
    <w:p w:rsidR="0048615D" w:rsidRPr="00500C12" w:rsidRDefault="002C43CD" w:rsidP="0048615D">
      <w:pPr>
        <w:pStyle w:val="ListParagraph"/>
        <w:numPr>
          <w:ilvl w:val="0"/>
          <w:numId w:val="89"/>
        </w:numPr>
        <w:spacing w:line="360" w:lineRule="auto"/>
        <w:rPr>
          <w:sz w:val="28"/>
          <w:szCs w:val="28"/>
        </w:rPr>
      </w:pPr>
      <w:r w:rsidRPr="002C43CD">
        <w:rPr>
          <w:sz w:val="28"/>
          <w:szCs w:val="28"/>
        </w:rPr>
        <w:t>Средство для построения макетов внешнего вида</w:t>
      </w:r>
      <w:r>
        <w:rPr>
          <w:sz w:val="28"/>
          <w:szCs w:val="28"/>
        </w:rPr>
        <w:t xml:space="preserve">. </w:t>
      </w:r>
      <w:hyperlink r:id="rId13" w:history="1">
        <w:r w:rsidR="00500C12" w:rsidRPr="00500C12">
          <w:rPr>
            <w:rStyle w:val="Hyperlink"/>
            <w:sz w:val="28"/>
            <w:szCs w:val="28"/>
          </w:rPr>
          <w:t>Ссылка</w:t>
        </w:r>
      </w:hyperlink>
    </w:p>
    <w:p w:rsidR="00653C94" w:rsidRPr="0048615D" w:rsidRDefault="00303810" w:rsidP="00AE5A51">
      <w:pPr>
        <w:pStyle w:val="ListParagraph"/>
        <w:numPr>
          <w:ilvl w:val="0"/>
          <w:numId w:val="8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500C12">
        <w:rPr>
          <w:sz w:val="28"/>
          <w:szCs w:val="28"/>
        </w:rPr>
        <w:t xml:space="preserve">. </w:t>
      </w:r>
      <w:hyperlink r:id="rId14" w:history="1">
        <w:r w:rsidR="00500C12" w:rsidRPr="00500C12">
          <w:rPr>
            <w:rStyle w:val="Hyperlink"/>
            <w:sz w:val="28"/>
            <w:szCs w:val="28"/>
          </w:rPr>
          <w:t>Ссылка</w:t>
        </w:r>
      </w:hyperlink>
    </w:p>
    <w:sectPr w:rsidR="00653C94" w:rsidRPr="0048615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D0C4D"/>
    <w:multiLevelType w:val="hybridMultilevel"/>
    <w:tmpl w:val="EAD6A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4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8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2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3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2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9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1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3"/>
  </w:num>
  <w:num w:numId="2" w16cid:durableId="1087389545">
    <w:abstractNumId w:val="73"/>
  </w:num>
  <w:num w:numId="3" w16cid:durableId="1316371030">
    <w:abstractNumId w:val="40"/>
  </w:num>
  <w:num w:numId="4" w16cid:durableId="1221401873">
    <w:abstractNumId w:val="52"/>
  </w:num>
  <w:num w:numId="5" w16cid:durableId="1478766338">
    <w:abstractNumId w:val="78"/>
  </w:num>
  <w:num w:numId="6" w16cid:durableId="2092701714">
    <w:abstractNumId w:val="12"/>
  </w:num>
  <w:num w:numId="7" w16cid:durableId="590117410">
    <w:abstractNumId w:val="39"/>
  </w:num>
  <w:num w:numId="8" w16cid:durableId="1238706535">
    <w:abstractNumId w:val="36"/>
  </w:num>
  <w:num w:numId="9" w16cid:durableId="423039899">
    <w:abstractNumId w:val="84"/>
  </w:num>
  <w:num w:numId="10" w16cid:durableId="329216154">
    <w:abstractNumId w:val="46"/>
  </w:num>
  <w:num w:numId="11" w16cid:durableId="1469087693">
    <w:abstractNumId w:val="8"/>
  </w:num>
  <w:num w:numId="12" w16cid:durableId="1480540610">
    <w:abstractNumId w:val="29"/>
  </w:num>
  <w:num w:numId="13" w16cid:durableId="1326664197">
    <w:abstractNumId w:val="71"/>
  </w:num>
  <w:num w:numId="14" w16cid:durableId="1269044071">
    <w:abstractNumId w:val="69"/>
  </w:num>
  <w:num w:numId="15" w16cid:durableId="1758820709">
    <w:abstractNumId w:val="89"/>
  </w:num>
  <w:num w:numId="16" w16cid:durableId="1124884744">
    <w:abstractNumId w:val="57"/>
  </w:num>
  <w:num w:numId="17" w16cid:durableId="428238432">
    <w:abstractNumId w:val="28"/>
  </w:num>
  <w:num w:numId="18" w16cid:durableId="1473016377">
    <w:abstractNumId w:val="48"/>
  </w:num>
  <w:num w:numId="19" w16cid:durableId="1916160630">
    <w:abstractNumId w:val="44"/>
  </w:num>
  <w:num w:numId="20" w16cid:durableId="463086742">
    <w:abstractNumId w:val="66"/>
  </w:num>
  <w:num w:numId="21" w16cid:durableId="1685131058">
    <w:abstractNumId w:val="47"/>
  </w:num>
  <w:num w:numId="22" w16cid:durableId="1206865958">
    <w:abstractNumId w:val="24"/>
  </w:num>
  <w:num w:numId="23" w16cid:durableId="2029674022">
    <w:abstractNumId w:val="5"/>
  </w:num>
  <w:num w:numId="24" w16cid:durableId="771168611">
    <w:abstractNumId w:val="13"/>
  </w:num>
  <w:num w:numId="25" w16cid:durableId="1617445268">
    <w:abstractNumId w:val="35"/>
  </w:num>
  <w:num w:numId="26" w16cid:durableId="750397678">
    <w:abstractNumId w:val="82"/>
  </w:num>
  <w:num w:numId="27" w16cid:durableId="1398745294">
    <w:abstractNumId w:val="30"/>
  </w:num>
  <w:num w:numId="28" w16cid:durableId="13961452">
    <w:abstractNumId w:val="0"/>
  </w:num>
  <w:num w:numId="29" w16cid:durableId="129369689">
    <w:abstractNumId w:val="11"/>
  </w:num>
  <w:num w:numId="30" w16cid:durableId="296224848">
    <w:abstractNumId w:val="9"/>
  </w:num>
  <w:num w:numId="31" w16cid:durableId="1484199038">
    <w:abstractNumId w:val="56"/>
  </w:num>
  <w:num w:numId="32" w16cid:durableId="1440445324">
    <w:abstractNumId w:val="87"/>
  </w:num>
  <w:num w:numId="33" w16cid:durableId="1213074873">
    <w:abstractNumId w:val="25"/>
  </w:num>
  <w:num w:numId="34" w16cid:durableId="804934238">
    <w:abstractNumId w:val="60"/>
  </w:num>
  <w:num w:numId="35" w16cid:durableId="697854607">
    <w:abstractNumId w:val="34"/>
  </w:num>
  <w:num w:numId="36" w16cid:durableId="1763606343">
    <w:abstractNumId w:val="27"/>
  </w:num>
  <w:num w:numId="37" w16cid:durableId="1483425216">
    <w:abstractNumId w:val="59"/>
  </w:num>
  <w:num w:numId="38" w16cid:durableId="1559895065">
    <w:abstractNumId w:val="10"/>
  </w:num>
  <w:num w:numId="39" w16cid:durableId="1268779182">
    <w:abstractNumId w:val="26"/>
  </w:num>
  <w:num w:numId="40" w16cid:durableId="787432812">
    <w:abstractNumId w:val="31"/>
  </w:num>
  <w:num w:numId="41" w16cid:durableId="165630029">
    <w:abstractNumId w:val="15"/>
  </w:num>
  <w:num w:numId="42" w16cid:durableId="713045101">
    <w:abstractNumId w:val="77"/>
  </w:num>
  <w:num w:numId="43" w16cid:durableId="1397898010">
    <w:abstractNumId w:val="21"/>
  </w:num>
  <w:num w:numId="44" w16cid:durableId="1622106665">
    <w:abstractNumId w:val="86"/>
  </w:num>
  <w:num w:numId="45" w16cid:durableId="1051490994">
    <w:abstractNumId w:val="81"/>
  </w:num>
  <w:num w:numId="46" w16cid:durableId="1256598153">
    <w:abstractNumId w:val="50"/>
  </w:num>
  <w:num w:numId="47" w16cid:durableId="1809275271">
    <w:abstractNumId w:val="53"/>
  </w:num>
  <w:num w:numId="48" w16cid:durableId="1318462435">
    <w:abstractNumId w:val="16"/>
  </w:num>
  <w:num w:numId="49" w16cid:durableId="100498296">
    <w:abstractNumId w:val="62"/>
  </w:num>
  <w:num w:numId="50" w16cid:durableId="1020207970">
    <w:abstractNumId w:val="1"/>
  </w:num>
  <w:num w:numId="51" w16cid:durableId="1720669566">
    <w:abstractNumId w:val="32"/>
  </w:num>
  <w:num w:numId="52" w16cid:durableId="880434064">
    <w:abstractNumId w:val="70"/>
  </w:num>
  <w:num w:numId="53" w16cid:durableId="1510101448">
    <w:abstractNumId w:val="14"/>
  </w:num>
  <w:num w:numId="54" w16cid:durableId="379403340">
    <w:abstractNumId w:val="18"/>
  </w:num>
  <w:num w:numId="55" w16cid:durableId="2109421185">
    <w:abstractNumId w:val="61"/>
  </w:num>
  <w:num w:numId="56" w16cid:durableId="1968046620">
    <w:abstractNumId w:val="19"/>
  </w:num>
  <w:num w:numId="57" w16cid:durableId="1505629011">
    <w:abstractNumId w:val="2"/>
  </w:num>
  <w:num w:numId="58" w16cid:durableId="632058537">
    <w:abstractNumId w:val="17"/>
  </w:num>
  <w:num w:numId="59" w16cid:durableId="1387143027">
    <w:abstractNumId w:val="23"/>
  </w:num>
  <w:num w:numId="60" w16cid:durableId="1341198745">
    <w:abstractNumId w:val="42"/>
  </w:num>
  <w:num w:numId="61" w16cid:durableId="1774474037">
    <w:abstractNumId w:val="3"/>
  </w:num>
  <w:num w:numId="62" w16cid:durableId="1533690034">
    <w:abstractNumId w:val="20"/>
  </w:num>
  <w:num w:numId="63" w16cid:durableId="1417091049">
    <w:abstractNumId w:val="37"/>
  </w:num>
  <w:num w:numId="64" w16cid:durableId="1814444621">
    <w:abstractNumId w:val="45"/>
  </w:num>
  <w:num w:numId="65" w16cid:durableId="1815220780">
    <w:abstractNumId w:val="22"/>
  </w:num>
  <w:num w:numId="66" w16cid:durableId="1721898378">
    <w:abstractNumId w:val="80"/>
  </w:num>
  <w:num w:numId="67" w16cid:durableId="714693300">
    <w:abstractNumId w:val="88"/>
  </w:num>
  <w:num w:numId="68" w16cid:durableId="581374445">
    <w:abstractNumId w:val="58"/>
  </w:num>
  <w:num w:numId="69" w16cid:durableId="1312323796">
    <w:abstractNumId w:val="74"/>
  </w:num>
  <w:num w:numId="70" w16cid:durableId="531263168">
    <w:abstractNumId w:val="6"/>
  </w:num>
  <w:num w:numId="71" w16cid:durableId="495925777">
    <w:abstractNumId w:val="67"/>
  </w:num>
  <w:num w:numId="72" w16cid:durableId="411850579">
    <w:abstractNumId w:val="65"/>
  </w:num>
  <w:num w:numId="73" w16cid:durableId="2092923664">
    <w:abstractNumId w:val="72"/>
  </w:num>
  <w:num w:numId="74" w16cid:durableId="1485661670">
    <w:abstractNumId w:val="63"/>
  </w:num>
  <w:num w:numId="75" w16cid:durableId="262688245">
    <w:abstractNumId w:val="79"/>
  </w:num>
  <w:num w:numId="76" w16cid:durableId="851726336">
    <w:abstractNumId w:val="75"/>
  </w:num>
  <w:num w:numId="77" w16cid:durableId="1915625363">
    <w:abstractNumId w:val="76"/>
  </w:num>
  <w:num w:numId="78" w16cid:durableId="583027854">
    <w:abstractNumId w:val="51"/>
  </w:num>
  <w:num w:numId="79" w16cid:durableId="584264396">
    <w:abstractNumId w:val="41"/>
  </w:num>
  <w:num w:numId="80" w16cid:durableId="1317879614">
    <w:abstractNumId w:val="4"/>
  </w:num>
  <w:num w:numId="81" w16cid:durableId="764418281">
    <w:abstractNumId w:val="54"/>
  </w:num>
  <w:num w:numId="82" w16cid:durableId="1507136763">
    <w:abstractNumId w:val="49"/>
  </w:num>
  <w:num w:numId="83" w16cid:durableId="734665755">
    <w:abstractNumId w:val="64"/>
  </w:num>
  <w:num w:numId="84" w16cid:durableId="1195996040">
    <w:abstractNumId w:val="85"/>
  </w:num>
  <w:num w:numId="85" w16cid:durableId="1044327091">
    <w:abstractNumId w:val="43"/>
  </w:num>
  <w:num w:numId="86" w16cid:durableId="425347868">
    <w:abstractNumId w:val="38"/>
  </w:num>
  <w:num w:numId="87" w16cid:durableId="1706327384">
    <w:abstractNumId w:val="68"/>
  </w:num>
  <w:num w:numId="88" w16cid:durableId="411658357">
    <w:abstractNumId w:val="33"/>
  </w:num>
  <w:num w:numId="89" w16cid:durableId="1053500246">
    <w:abstractNumId w:val="55"/>
  </w:num>
  <w:num w:numId="90" w16cid:durableId="711612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209C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121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380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C43CD"/>
    <w:rsid w:val="002D0C15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4DC6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608C9"/>
    <w:rsid w:val="00470CF1"/>
    <w:rsid w:val="00474729"/>
    <w:rsid w:val="0048077B"/>
    <w:rsid w:val="0048615D"/>
    <w:rsid w:val="004A01A0"/>
    <w:rsid w:val="004A0DCD"/>
    <w:rsid w:val="004A1135"/>
    <w:rsid w:val="004B2110"/>
    <w:rsid w:val="004B6EFE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1866"/>
    <w:rsid w:val="00754DA9"/>
    <w:rsid w:val="00772A9B"/>
    <w:rsid w:val="00783DEB"/>
    <w:rsid w:val="00784C6C"/>
    <w:rsid w:val="00791C26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27F3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03423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17081"/>
    <w:rsid w:val="00B27200"/>
    <w:rsid w:val="00B33170"/>
    <w:rsid w:val="00B33275"/>
    <w:rsid w:val="00B34359"/>
    <w:rsid w:val="00B355A8"/>
    <w:rsid w:val="00B50B0D"/>
    <w:rsid w:val="00B554A8"/>
    <w:rsid w:val="00B5581A"/>
    <w:rsid w:val="00B70933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66D2C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4E0D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05BC"/>
    <w:rsid w:val="00E11D88"/>
    <w:rsid w:val="00E14DA3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EE528C"/>
    <w:rsid w:val="00F01E1C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1A48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278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creately.com/d/lPrtmoO1qON/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1.%09https:/github.com/IvanSibirevV2/HowTo_SQLite/tree/main/&#1051;&#1080;&#1090;&#1077;&#1088;&#1072;&#1090;&#1091;&#1088;&#1072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.batygin/Library/Group%20Containers/UBF8T346G9.Office/User%20Content.localized/Templates.localized/&#1058;&#1077;&#1086;&#1088;&#1080;&#1103;%20&#1080;&#1085;&#1092;&#1086;&#1088;&#1084;&#1072;&#1094;&#1080;&#1086;&#1085;&#1085;&#1099;&#1093;%20&#1087;&#1088;&#1086;&#1094;&#1077;&#1089;&#1089;&#1086;&#1074;%20&#1080;%20&#1089;&#1080;&#1089;&#1090;&#1077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Теория информационных процессов и систем.dotx</Template>
  <TotalTime>440</TotalTime>
  <Pages>10</Pages>
  <Words>662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Vladimir Batygin</cp:lastModifiedBy>
  <cp:revision>416</cp:revision>
  <dcterms:created xsi:type="dcterms:W3CDTF">2024-10-23T16:29:00Z</dcterms:created>
  <dcterms:modified xsi:type="dcterms:W3CDTF">2025-03-07T18:02:00Z</dcterms:modified>
</cp:coreProperties>
</file>