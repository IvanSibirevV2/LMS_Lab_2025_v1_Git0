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347" w:rsidRPr="00F7297F" w:rsidRDefault="00F7297F" w:rsidP="005A1347">
      <w:pPr>
        <w:spacing w:line="276" w:lineRule="auto"/>
        <w:jc w:val="center"/>
        <w:rPr>
          <w:b/>
          <w:bCs/>
          <w:color w:val="000000"/>
          <w:sz w:val="26"/>
          <w:szCs w:val="26"/>
        </w:rPr>
      </w:pPr>
      <w:r w:rsidRPr="00F7297F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104998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7297F">
        <w:rPr>
          <w:b/>
          <w:bCs/>
          <w:color w:val="000000"/>
          <w:sz w:val="26"/>
          <w:szCs w:val="26"/>
        </w:rPr>
        <w:t>НЕГОСУДАРСТВЕННОЕ ОБРАЗОВАТЕЛЬНОЕ ЧАСТНОЕ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УЧРЕЖДЕНИЕ ВЫСШЕГО ОБРАЗОВАНИЯ</w:t>
      </w:r>
      <w:r w:rsidR="005A1347" w:rsidRPr="00F7297F">
        <w:rPr>
          <w:color w:val="000000"/>
          <w:sz w:val="26"/>
          <w:szCs w:val="26"/>
        </w:rPr>
        <w:t xml:space="preserve"> </w:t>
      </w:r>
      <w:r w:rsidR="005A1347" w:rsidRPr="00F7297F">
        <w:rPr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 w:rsidR="005A1347" w:rsidRPr="00F7297F">
        <w:rPr>
          <w:color w:val="000000"/>
          <w:sz w:val="26"/>
          <w:szCs w:val="26"/>
        </w:rPr>
        <w:t xml:space="preserve"> </w:t>
      </w:r>
      <w:r w:rsidR="00FA52BF" w:rsidRPr="00F820C9">
        <w:rPr>
          <w:b/>
          <w:bCs/>
          <w:color w:val="000000"/>
          <w:sz w:val="26"/>
          <w:szCs w:val="26"/>
        </w:rPr>
        <w:t>“</w:t>
      </w:r>
      <w:r w:rsidR="005A1347" w:rsidRPr="00F7297F">
        <w:rPr>
          <w:b/>
          <w:bCs/>
          <w:color w:val="000000"/>
          <w:sz w:val="26"/>
          <w:szCs w:val="26"/>
        </w:rPr>
        <w:t>СИНЕРГИЯ</w:t>
      </w:r>
      <w:r w:rsidR="00FA52BF" w:rsidRPr="00FA52BF">
        <w:rPr>
          <w:b/>
          <w:bCs/>
          <w:color w:val="000000"/>
          <w:sz w:val="26"/>
          <w:szCs w:val="26"/>
        </w:rPr>
        <w:t>”</w:t>
      </w:r>
      <w:r w:rsidR="005A1347" w:rsidRPr="00F7297F">
        <w:rPr>
          <w:b/>
          <w:bCs/>
          <w:color w:val="000000"/>
          <w:sz w:val="26"/>
          <w:szCs w:val="26"/>
        </w:rPr>
        <w:t>»</w:t>
      </w: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5"/>
        <w:gridCol w:w="282"/>
        <w:gridCol w:w="6171"/>
      </w:tblGrid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1B2838">
              <w:rPr>
                <w:sz w:val="28"/>
                <w:szCs w:val="26"/>
              </w:rPr>
              <w:t>Информационных технологий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1B2838" w:rsidRDefault="001B2838" w:rsidP="001B2838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1B2838">
              <w:rPr>
                <w:szCs w:val="26"/>
              </w:rPr>
              <w:t>09.0</w:t>
            </w:r>
            <w:r w:rsidR="0050123A">
              <w:rPr>
                <w:szCs w:val="26"/>
                <w:lang w:val="en-US"/>
              </w:rPr>
              <w:t>3</w:t>
            </w:r>
            <w:r w:rsidRPr="001B2838">
              <w:rPr>
                <w:szCs w:val="26"/>
              </w:rPr>
              <w:t>.0</w:t>
            </w:r>
            <w:r w:rsidR="00D07361">
              <w:rPr>
                <w:szCs w:val="26"/>
              </w:rPr>
              <w:t>2</w:t>
            </w:r>
            <w:r w:rsidRPr="001B2838">
              <w:rPr>
                <w:szCs w:val="26"/>
              </w:rPr>
              <w:t xml:space="preserve"> </w:t>
            </w:r>
            <w:r w:rsidR="00D07361" w:rsidRPr="00D07361">
              <w:rPr>
                <w:szCs w:val="26"/>
              </w:rPr>
              <w:t>Информационные системы и технологии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ind w:right="-1"/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подготовки: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1B2838" w:rsidRDefault="005A1347" w:rsidP="005A1347">
            <w:pPr>
              <w:ind w:right="-1"/>
              <w:jc w:val="center"/>
              <w:rPr>
                <w:sz w:val="18"/>
                <w:szCs w:val="18"/>
              </w:rPr>
            </w:pPr>
            <w:r w:rsidRPr="001B2838">
              <w:rPr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A1347" w:rsidRPr="00F7297F" w:rsidTr="001B2838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</w:rPr>
              <w:t>Форма обучения</w:t>
            </w:r>
            <w:r w:rsidRPr="00F7297F">
              <w:rPr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:rsidR="005A1347" w:rsidRPr="00A56301" w:rsidRDefault="00A56301" w:rsidP="001B2838">
            <w:pPr>
              <w:jc w:val="center"/>
            </w:pPr>
            <w:r>
              <w:t>о</w:t>
            </w:r>
            <w:r w:rsidR="001B2838" w:rsidRPr="001B2838">
              <w:t>чн</w:t>
            </w:r>
            <w:r>
              <w:t>о-заочная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ind w:right="-1"/>
              <w:jc w:val="center"/>
              <w:rPr>
                <w:color w:val="000000"/>
                <w:sz w:val="18"/>
                <w:szCs w:val="18"/>
              </w:rPr>
            </w:pPr>
            <w:r w:rsidRPr="00F7297F">
              <w:rPr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5A1347" w:rsidRPr="00F7297F" w:rsidTr="005A1347">
        <w:trPr>
          <w:trHeight w:val="340"/>
        </w:trPr>
        <w:tc>
          <w:tcPr>
            <w:tcW w:w="3118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6236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5A1347" w:rsidRPr="00F7297F" w:rsidRDefault="005A1347" w:rsidP="005A1347">
      <w:pPr>
        <w:spacing w:line="276" w:lineRule="auto"/>
        <w:jc w:val="center"/>
        <w:rPr>
          <w:sz w:val="28"/>
          <w:szCs w:val="26"/>
        </w:rPr>
      </w:pPr>
    </w:p>
    <w:p w:rsidR="005A1347" w:rsidRPr="00F7297F" w:rsidRDefault="005A1347" w:rsidP="005A1347">
      <w:pPr>
        <w:spacing w:line="276" w:lineRule="auto"/>
        <w:jc w:val="center"/>
        <w:rPr>
          <w:sz w:val="26"/>
          <w:szCs w:val="26"/>
        </w:rPr>
      </w:pPr>
    </w:p>
    <w:p w:rsidR="005A1347" w:rsidRPr="008D15BB" w:rsidRDefault="005A1347" w:rsidP="005A1347">
      <w:pPr>
        <w:spacing w:line="276" w:lineRule="auto"/>
        <w:jc w:val="center"/>
        <w:rPr>
          <w:b/>
          <w:bCs/>
          <w:color w:val="FF0000"/>
          <w:sz w:val="28"/>
          <w:szCs w:val="28"/>
        </w:rPr>
      </w:pPr>
      <w:r w:rsidRPr="00F7297F">
        <w:rPr>
          <w:b/>
          <w:bCs/>
          <w:color w:val="000000"/>
          <w:sz w:val="28"/>
          <w:szCs w:val="28"/>
        </w:rPr>
        <w:t xml:space="preserve">Отчет по </w:t>
      </w:r>
      <w:r w:rsidR="00D336E6">
        <w:rPr>
          <w:b/>
          <w:bCs/>
          <w:color w:val="000000"/>
          <w:sz w:val="28"/>
          <w:szCs w:val="28"/>
        </w:rPr>
        <w:t>лабораторному практикуму</w:t>
      </w:r>
      <w:r w:rsidRPr="00F7297F">
        <w:rPr>
          <w:b/>
          <w:bCs/>
          <w:color w:val="000000"/>
          <w:sz w:val="28"/>
          <w:szCs w:val="28"/>
        </w:rPr>
        <w:t xml:space="preserve"> №</w:t>
      </w:r>
      <w:r w:rsidR="003057B1">
        <w:rPr>
          <w:b/>
          <w:bCs/>
          <w:color w:val="000000"/>
          <w:sz w:val="28"/>
          <w:szCs w:val="28"/>
        </w:rPr>
        <w:t>3</w:t>
      </w:r>
    </w:p>
    <w:tbl>
      <w:tblPr>
        <w:tblStyle w:val="TableGrid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7297F" w:rsidTr="00D66D97">
        <w:tc>
          <w:tcPr>
            <w:tcW w:w="1417" w:type="dxa"/>
          </w:tcPr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:rsidR="005A1347" w:rsidRPr="00E14DA3" w:rsidRDefault="003057B1" w:rsidP="00D66D97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3057B1">
              <w:rPr>
                <w:sz w:val="28"/>
                <w:szCs w:val="28"/>
              </w:rPr>
              <w:t>Инструментальные средства моделирования</w:t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sz w:val="18"/>
                <w:szCs w:val="18"/>
              </w:rPr>
              <w:t>(наименование темы)</w:t>
            </w:r>
          </w:p>
        </w:tc>
      </w:tr>
      <w:tr w:rsidR="005A1347" w:rsidRPr="00F7297F" w:rsidTr="001F58C2">
        <w:tc>
          <w:tcPr>
            <w:tcW w:w="1417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5A1347" w:rsidRPr="00F7297F" w:rsidTr="001F58C2">
        <w:tc>
          <w:tcPr>
            <w:tcW w:w="2268" w:type="dxa"/>
            <w:gridSpan w:val="3"/>
          </w:tcPr>
          <w:p w:rsidR="00F878E8" w:rsidRPr="00F7297F" w:rsidRDefault="00F878E8" w:rsidP="00F878E8">
            <w:pPr>
              <w:spacing w:line="276" w:lineRule="auto"/>
              <w:rPr>
                <w:b/>
                <w:bCs/>
                <w:color w:val="000000"/>
                <w:sz w:val="30"/>
                <w:szCs w:val="28"/>
              </w:rPr>
            </w:pPr>
          </w:p>
          <w:p w:rsidR="005A1347" w:rsidRPr="00F7297F" w:rsidRDefault="005A1347" w:rsidP="00F878E8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878E8" w:rsidRPr="00F7297F" w:rsidRDefault="00F878E8" w:rsidP="00D66D97">
            <w:pP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</w:p>
          <w:p w:rsidR="005A1347" w:rsidRPr="00F7297F" w:rsidRDefault="00D336E6" w:rsidP="00D66D97">
            <w:pPr>
              <w:spacing w:line="276" w:lineRule="auto"/>
              <w:jc w:val="center"/>
              <w:rPr>
                <w:sz w:val="28"/>
                <w:szCs w:val="26"/>
              </w:rPr>
            </w:pPr>
            <w:r w:rsidRPr="00D336E6">
              <w:rPr>
                <w:color w:val="000000"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5A1347" w:rsidRPr="00F7297F" w:rsidTr="00F878E8">
        <w:tc>
          <w:tcPr>
            <w:tcW w:w="2268" w:type="dxa"/>
            <w:gridSpan w:val="3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:rsidR="005A1347" w:rsidRPr="00F7297F" w:rsidRDefault="005A1347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18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rPr>
                <w:b/>
                <w:bCs/>
                <w:color w:val="000000"/>
                <w:sz w:val="28"/>
                <w:szCs w:val="28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07361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Батыгин Владимир Евгеньевич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  <w:tr w:rsidR="00CC2372" w:rsidRPr="00F7297F" w:rsidTr="00D66D97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07361" w:rsidP="007D370F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ВБИо</w:t>
            </w:r>
            <w:r w:rsidR="00F820C9" w:rsidRPr="00F820C9">
              <w:rPr>
                <w:sz w:val="26"/>
                <w:szCs w:val="26"/>
              </w:rPr>
              <w:t>-</w:t>
            </w:r>
            <w:r w:rsidR="00DF1DEE">
              <w:rPr>
                <w:sz w:val="26"/>
                <w:szCs w:val="26"/>
                <w:lang w:val="en-US"/>
              </w:rPr>
              <w:t>2</w:t>
            </w:r>
            <w:r>
              <w:rPr>
                <w:sz w:val="26"/>
                <w:szCs w:val="26"/>
              </w:rPr>
              <w:t>01рсоб</w:t>
            </w: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061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30" w:type="dxa"/>
          </w:tcPr>
          <w:p w:rsidR="00CC2372" w:rsidRPr="00F7297F" w:rsidRDefault="00CC2372" w:rsidP="00CC2372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</w:tbl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5A1347">
      <w:pPr>
        <w:spacing w:line="276" w:lineRule="auto"/>
        <w:jc w:val="center"/>
        <w:rPr>
          <w:sz w:val="26"/>
          <w:szCs w:val="26"/>
        </w:rPr>
      </w:pPr>
    </w:p>
    <w:tbl>
      <w:tblPr>
        <w:tblStyle w:val="TableGrid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7297F" w:rsidTr="00D66D97">
        <w:tc>
          <w:tcPr>
            <w:tcW w:w="2155" w:type="dxa"/>
          </w:tcPr>
          <w:p w:rsidR="00CC2372" w:rsidRPr="00F7297F" w:rsidRDefault="00CC2372" w:rsidP="00CC2372">
            <w:pPr>
              <w:spacing w:line="276" w:lineRule="auto"/>
              <w:rPr>
                <w:sz w:val="26"/>
                <w:szCs w:val="26"/>
              </w:rPr>
            </w:pPr>
            <w:r w:rsidRPr="00F7297F">
              <w:rPr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:rsidR="00CC2372" w:rsidRPr="00F7297F" w:rsidRDefault="00D336E6" w:rsidP="00D66D9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D336E6">
              <w:rPr>
                <w:sz w:val="26"/>
                <w:szCs w:val="26"/>
              </w:rPr>
              <w:t>Сибирев Иван Валерьевич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</w:tr>
      <w:tr w:rsidR="00CC2372" w:rsidRPr="00F7297F" w:rsidTr="00CC2372">
        <w:tc>
          <w:tcPr>
            <w:tcW w:w="2155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:rsidR="00CC2372" w:rsidRPr="00F7297F" w:rsidRDefault="00CC2372" w:rsidP="005A1347">
            <w:pPr>
              <w:spacing w:line="276" w:lineRule="auto"/>
              <w:jc w:val="center"/>
              <w:rPr>
                <w:sz w:val="26"/>
                <w:szCs w:val="26"/>
              </w:rPr>
            </w:pPr>
            <w:r w:rsidRPr="00F7297F">
              <w:rPr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Pr="00F7297F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CC2372" w:rsidRDefault="00CC2372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Default="009E3DC1" w:rsidP="00CC2372">
      <w:pPr>
        <w:spacing w:line="276" w:lineRule="auto"/>
        <w:jc w:val="center"/>
        <w:rPr>
          <w:sz w:val="26"/>
          <w:szCs w:val="26"/>
        </w:rPr>
      </w:pPr>
    </w:p>
    <w:p w:rsidR="009E3DC1" w:rsidRPr="00F7297F" w:rsidRDefault="009E3DC1" w:rsidP="00C97493">
      <w:pPr>
        <w:spacing w:line="276" w:lineRule="auto"/>
        <w:rPr>
          <w:sz w:val="26"/>
          <w:szCs w:val="26"/>
        </w:rPr>
      </w:pPr>
    </w:p>
    <w:p w:rsidR="0002465C" w:rsidRPr="00D336E6" w:rsidRDefault="00371D8F" w:rsidP="009E3DC1">
      <w:pPr>
        <w:spacing w:line="276" w:lineRule="auto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</w:t>
      </w:r>
      <w:r w:rsidR="00D336E6"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u-RU" w:eastAsia="en-GB"/>
        </w:rPr>
        <w:id w:val="3991747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035E3" w:rsidRPr="00000043" w:rsidRDefault="00E035E3" w:rsidP="00380A85">
          <w:pPr>
            <w:pStyle w:val="TOCHeading"/>
          </w:pPr>
          <w:r>
            <w:rPr>
              <w:lang w:val="ru-RU"/>
            </w:rPr>
            <w:t>Оглавление</w:t>
          </w:r>
        </w:p>
        <w:p w:rsidR="00000043" w:rsidRDefault="00E035E3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2276345" w:history="1">
            <w:r w:rsidR="00000043" w:rsidRPr="001D51FB">
              <w:rPr>
                <w:rStyle w:val="Hyperlink"/>
                <w:noProof/>
              </w:rPr>
              <w:t>Перечень используемых инструментальных средств</w:t>
            </w:r>
            <w:r w:rsidR="00000043">
              <w:rPr>
                <w:noProof/>
                <w:webHidden/>
              </w:rPr>
              <w:tab/>
            </w:r>
            <w:r w:rsidR="00000043">
              <w:rPr>
                <w:noProof/>
                <w:webHidden/>
              </w:rPr>
              <w:fldChar w:fldCharType="begin"/>
            </w:r>
            <w:r w:rsidR="00000043">
              <w:rPr>
                <w:noProof/>
                <w:webHidden/>
              </w:rPr>
              <w:instrText xml:space="preserve"> PAGEREF _Toc192276345 \h </w:instrText>
            </w:r>
            <w:r w:rsidR="00000043">
              <w:rPr>
                <w:noProof/>
                <w:webHidden/>
              </w:rPr>
            </w:r>
            <w:r w:rsidR="00000043">
              <w:rPr>
                <w:noProof/>
                <w:webHidden/>
              </w:rPr>
              <w:fldChar w:fldCharType="separate"/>
            </w:r>
            <w:r w:rsidR="00000043">
              <w:rPr>
                <w:noProof/>
                <w:webHidden/>
              </w:rPr>
              <w:t>3</w:t>
            </w:r>
            <w:r w:rsidR="00000043">
              <w:rPr>
                <w:noProof/>
                <w:webHidden/>
              </w:rPr>
              <w:fldChar w:fldCharType="end"/>
            </w:r>
          </w:hyperlink>
        </w:p>
        <w:p w:rsidR="00000043" w:rsidRDefault="00000043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6346" w:history="1">
            <w:r w:rsidRPr="001D51FB">
              <w:rPr>
                <w:rStyle w:val="Hyperlink"/>
                <w:noProof/>
              </w:rPr>
              <w:t>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0043" w:rsidRDefault="00000043">
          <w:pPr>
            <w:pStyle w:val="TOC1"/>
            <w:tabs>
              <w:tab w:val="right" w:leader="dot" w:pos="979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val="en-US" w:eastAsia="en-US"/>
              <w14:ligatures w14:val="standardContextual"/>
            </w:rPr>
          </w:pPr>
          <w:hyperlink w:anchor="_Toc192276347" w:history="1">
            <w:r w:rsidRPr="001D51FB">
              <w:rPr>
                <w:rStyle w:val="Hyperlink"/>
                <w:noProof/>
              </w:rPr>
              <w:t>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_Toc192276347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03DF" w:rsidRDefault="00E035E3" w:rsidP="00FA03DF">
          <w:r>
            <w:rPr>
              <w:b/>
              <w:bCs/>
              <w:noProof/>
            </w:rPr>
            <w:fldChar w:fldCharType="end"/>
          </w:r>
        </w:p>
      </w:sdtContent>
    </w:sdt>
    <w:p w:rsidR="00CD7A9B" w:rsidRDefault="00CD7A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BD32D6" w:rsidRDefault="00BD32D6" w:rsidP="001362AC">
      <w:pPr>
        <w:pStyle w:val="Heading1"/>
      </w:pPr>
      <w:bookmarkStart w:id="0" w:name="_Toc192276345"/>
      <w:r w:rsidRPr="00BF4D4D">
        <w:lastRenderedPageBreak/>
        <w:t>Перечень используемых инструментальных средств</w:t>
      </w:r>
      <w:bookmarkEnd w:id="0"/>
    </w:p>
    <w:p w:rsidR="00D55344" w:rsidRPr="00D55344" w:rsidRDefault="00D55344" w:rsidP="00D55344"/>
    <w:p w:rsidR="008114FA" w:rsidRPr="008114FA" w:rsidRDefault="00BD32D6" w:rsidP="005336C0">
      <w:pPr>
        <w:spacing w:line="276" w:lineRule="auto"/>
        <w:rPr>
          <w:color w:val="000000" w:themeColor="text1"/>
          <w:sz w:val="28"/>
          <w:szCs w:val="28"/>
        </w:rPr>
      </w:pPr>
      <w:r w:rsidRPr="002573DE">
        <w:rPr>
          <w:color w:val="000000" w:themeColor="text1"/>
          <w:sz w:val="28"/>
          <w:szCs w:val="28"/>
          <w:lang w:val="en-US"/>
        </w:rPr>
        <w:t>MS</w:t>
      </w:r>
      <w:r w:rsidRPr="002573DE">
        <w:rPr>
          <w:color w:val="000000" w:themeColor="text1"/>
          <w:sz w:val="28"/>
          <w:szCs w:val="28"/>
        </w:rPr>
        <w:t xml:space="preserve"> </w:t>
      </w:r>
      <w:r w:rsidRPr="002573DE">
        <w:rPr>
          <w:color w:val="000000" w:themeColor="text1"/>
          <w:sz w:val="28"/>
          <w:szCs w:val="28"/>
          <w:lang w:val="en-US"/>
        </w:rPr>
        <w:t>Office</w:t>
      </w:r>
      <w:r w:rsidRPr="002573DE">
        <w:rPr>
          <w:color w:val="000000" w:themeColor="text1"/>
          <w:sz w:val="28"/>
          <w:szCs w:val="28"/>
        </w:rPr>
        <w:t xml:space="preserve"> </w:t>
      </w:r>
      <w:r w:rsidR="004D0C5F" w:rsidRPr="002573DE">
        <w:rPr>
          <w:color w:val="000000" w:themeColor="text1"/>
          <w:sz w:val="28"/>
          <w:szCs w:val="28"/>
          <w:lang w:val="en-US"/>
        </w:rPr>
        <w:t>Word</w:t>
      </w:r>
      <w:r w:rsidRPr="002573DE">
        <w:rPr>
          <w:color w:val="000000" w:themeColor="text1"/>
          <w:sz w:val="28"/>
          <w:szCs w:val="28"/>
        </w:rPr>
        <w:t>, Яндекс Браузер</w:t>
      </w:r>
      <w:r w:rsidR="002573DE" w:rsidRPr="002573DE">
        <w:rPr>
          <w:color w:val="000000" w:themeColor="text1"/>
          <w:sz w:val="28"/>
          <w:szCs w:val="28"/>
        </w:rPr>
        <w:t>, поисковая система Яндек</w:t>
      </w:r>
      <w:r w:rsidR="00A0238C">
        <w:rPr>
          <w:color w:val="000000" w:themeColor="text1"/>
          <w:sz w:val="28"/>
          <w:szCs w:val="28"/>
        </w:rPr>
        <w:t>с</w:t>
      </w:r>
      <w:r w:rsidR="00A0238C" w:rsidRPr="00A0238C">
        <w:rPr>
          <w:color w:val="000000" w:themeColor="text1"/>
          <w:sz w:val="28"/>
          <w:szCs w:val="28"/>
        </w:rPr>
        <w:t>.</w:t>
      </w:r>
      <w:r w:rsidRPr="0035656D">
        <w:rPr>
          <w:color w:val="000000" w:themeColor="text1"/>
          <w:sz w:val="28"/>
          <w:szCs w:val="28"/>
        </w:rPr>
        <w:t xml:space="preserve"> </w:t>
      </w:r>
    </w:p>
    <w:p w:rsidR="0048077B" w:rsidRDefault="00F7297F" w:rsidP="001362AC">
      <w:pPr>
        <w:pStyle w:val="Heading1"/>
      </w:pPr>
      <w:bookmarkStart w:id="1" w:name="_Toc192276346"/>
      <w:r w:rsidRPr="00F7297F">
        <w:t>Задания</w:t>
      </w:r>
      <w:bookmarkEnd w:id="1"/>
    </w:p>
    <w:p w:rsidR="00F9732A" w:rsidRPr="00F9732A" w:rsidRDefault="00F9732A" w:rsidP="005D55D6"/>
    <w:p w:rsidR="00C00876" w:rsidRPr="00C00876" w:rsidRDefault="00C00876" w:rsidP="00C00876">
      <w:pPr>
        <w:pStyle w:val="ListParagraph"/>
        <w:numPr>
          <w:ilvl w:val="0"/>
          <w:numId w:val="91"/>
        </w:numPr>
        <w:shd w:val="clear" w:color="auto" w:fill="FFFFFF"/>
        <w:spacing w:before="100" w:beforeAutospacing="1" w:after="150" w:line="360" w:lineRule="auto"/>
        <w:jc w:val="both"/>
        <w:rPr>
          <w:rFonts w:ascii="Tahoma" w:hAnsi="Tahoma" w:cs="Tahoma"/>
          <w:color w:val="292929"/>
          <w:sz w:val="28"/>
          <w:szCs w:val="28"/>
          <w:lang w:eastAsia="en-US"/>
        </w:rPr>
      </w:pPr>
      <w:r w:rsidRPr="00C00876">
        <w:rPr>
          <w:color w:val="292929"/>
          <w:sz w:val="28"/>
          <w:szCs w:val="28"/>
        </w:rPr>
        <w:t>Придумайте, компанию, для которой вы будете проектировать архитектуру предприятия и информационных систем. Это может быть вымышленная компания, компания, где вы работаете или по которой выполняли курсовой проект или компания, описание которой использовалось при изучении другой дисциплины.</w:t>
      </w:r>
    </w:p>
    <w:p w:rsidR="00C00876" w:rsidRPr="00C00876" w:rsidRDefault="00C00876" w:rsidP="00C00876">
      <w:pPr>
        <w:numPr>
          <w:ilvl w:val="0"/>
          <w:numId w:val="91"/>
        </w:numPr>
        <w:shd w:val="clear" w:color="auto" w:fill="FFFFFF"/>
        <w:spacing w:before="100" w:beforeAutospacing="1" w:after="150" w:line="360" w:lineRule="auto"/>
        <w:jc w:val="both"/>
        <w:rPr>
          <w:rFonts w:ascii="Tahoma" w:hAnsi="Tahoma" w:cs="Tahoma"/>
          <w:color w:val="292929"/>
          <w:sz w:val="28"/>
          <w:szCs w:val="28"/>
        </w:rPr>
      </w:pPr>
      <w:r w:rsidRPr="00C00876">
        <w:rPr>
          <w:color w:val="292929"/>
          <w:sz w:val="28"/>
          <w:szCs w:val="28"/>
        </w:rPr>
        <w:t>Приведите краткое описание компании: сфера деятельности, миссия, количество сотрудников, способы ведения бизнеса, основные конкуренты и конкурентная стратегия, основные поставщики и потребители (клиенты), цели компании на ближайшие год (не менее 5 целей), три года (не менее 5 целей), пять лет (не менее 5 целей) и так далее.</w:t>
      </w:r>
    </w:p>
    <w:p w:rsidR="00C00876" w:rsidRPr="00C00876" w:rsidRDefault="00C00876" w:rsidP="00C00876">
      <w:pPr>
        <w:numPr>
          <w:ilvl w:val="0"/>
          <w:numId w:val="91"/>
        </w:numPr>
        <w:shd w:val="clear" w:color="auto" w:fill="FFFFFF"/>
        <w:spacing w:before="100" w:beforeAutospacing="1" w:after="150" w:line="360" w:lineRule="auto"/>
        <w:jc w:val="both"/>
        <w:rPr>
          <w:rFonts w:ascii="Tahoma" w:hAnsi="Tahoma" w:cs="Tahoma"/>
          <w:color w:val="292929"/>
          <w:sz w:val="28"/>
          <w:szCs w:val="28"/>
        </w:rPr>
      </w:pPr>
      <w:r w:rsidRPr="00C00876">
        <w:rPr>
          <w:color w:val="292929"/>
          <w:sz w:val="28"/>
          <w:szCs w:val="28"/>
        </w:rPr>
        <w:t>Спроектируйте организационную структуру компании.</w:t>
      </w:r>
    </w:p>
    <w:p w:rsidR="00C00876" w:rsidRPr="00C00876" w:rsidRDefault="00C00876" w:rsidP="00C00876">
      <w:pPr>
        <w:numPr>
          <w:ilvl w:val="0"/>
          <w:numId w:val="91"/>
        </w:numPr>
        <w:shd w:val="clear" w:color="auto" w:fill="FFFFFF"/>
        <w:spacing w:before="100" w:beforeAutospacing="1" w:after="150" w:line="360" w:lineRule="auto"/>
        <w:jc w:val="both"/>
        <w:rPr>
          <w:rFonts w:ascii="Tahoma" w:hAnsi="Tahoma" w:cs="Tahoma"/>
          <w:color w:val="292929"/>
          <w:sz w:val="28"/>
          <w:szCs w:val="28"/>
        </w:rPr>
      </w:pPr>
      <w:r w:rsidRPr="00C00876">
        <w:rPr>
          <w:color w:val="292929"/>
          <w:sz w:val="28"/>
          <w:szCs w:val="28"/>
        </w:rPr>
        <w:t>Спроектируйте техническую архитектуру компании.</w:t>
      </w:r>
    </w:p>
    <w:p w:rsidR="00C00876" w:rsidRPr="00C00876" w:rsidRDefault="00C00876" w:rsidP="00C00876">
      <w:pPr>
        <w:numPr>
          <w:ilvl w:val="0"/>
          <w:numId w:val="91"/>
        </w:numPr>
        <w:shd w:val="clear" w:color="auto" w:fill="FFFFFF"/>
        <w:spacing w:before="100" w:beforeAutospacing="1" w:after="150" w:line="360" w:lineRule="auto"/>
        <w:jc w:val="both"/>
        <w:rPr>
          <w:rFonts w:ascii="Tahoma" w:hAnsi="Tahoma" w:cs="Tahoma"/>
          <w:color w:val="292929"/>
          <w:sz w:val="28"/>
          <w:szCs w:val="28"/>
        </w:rPr>
      </w:pPr>
      <w:r w:rsidRPr="00C00876">
        <w:rPr>
          <w:color w:val="292929"/>
          <w:sz w:val="28"/>
          <w:szCs w:val="28"/>
        </w:rPr>
        <w:t>Спроектируйте системную архитектуру компании (архитектуру приложений), представив ее в виде рисунка. Возможны следующие варианты выделения уровней:</w:t>
      </w:r>
      <w:r>
        <w:rPr>
          <w:color w:val="292929"/>
          <w:sz w:val="28"/>
          <w:szCs w:val="28"/>
        </w:rPr>
        <w:t xml:space="preserve"> </w:t>
      </w:r>
      <w:r w:rsidRPr="00C00876">
        <w:rPr>
          <w:color w:val="292929"/>
          <w:sz w:val="28"/>
          <w:szCs w:val="28"/>
        </w:rPr>
        <w:t>Вариант 1: технологическая платформа, сервисы, модули, интерфейсы;</w:t>
      </w:r>
      <w:r>
        <w:rPr>
          <w:color w:val="292929"/>
          <w:sz w:val="28"/>
          <w:szCs w:val="28"/>
        </w:rPr>
        <w:t xml:space="preserve"> </w:t>
      </w:r>
      <w:r w:rsidRPr="00C00876">
        <w:rPr>
          <w:color w:val="292929"/>
          <w:sz w:val="28"/>
          <w:szCs w:val="28"/>
        </w:rPr>
        <w:t>Вариант 2: уровень данных, уровень бизнес-логики, уровень приложений.</w:t>
      </w:r>
    </w:p>
    <w:p w:rsidR="00C00876" w:rsidRPr="00C00876" w:rsidRDefault="00C00876" w:rsidP="00C00876">
      <w:pPr>
        <w:pStyle w:val="ListParagraph"/>
        <w:numPr>
          <w:ilvl w:val="0"/>
          <w:numId w:val="91"/>
        </w:numPr>
        <w:shd w:val="clear" w:color="auto" w:fill="FFFFFF"/>
        <w:spacing w:before="100" w:beforeAutospacing="1" w:after="150" w:line="360" w:lineRule="auto"/>
        <w:jc w:val="both"/>
        <w:rPr>
          <w:rFonts w:ascii="Tahoma" w:hAnsi="Tahoma" w:cs="Tahoma"/>
          <w:color w:val="292929"/>
          <w:sz w:val="28"/>
          <w:szCs w:val="28"/>
        </w:rPr>
      </w:pPr>
      <w:r w:rsidRPr="00C00876">
        <w:rPr>
          <w:color w:val="292929"/>
          <w:sz w:val="28"/>
          <w:szCs w:val="28"/>
        </w:rPr>
        <w:t xml:space="preserve">Определите и опишите в виде ментальной карты с использованием соответствующего программного средства Бизнес-архитектуру предприятия - 7 критически важных бизнес-процессов по шаблону - To </w:t>
      </w:r>
      <w:proofErr w:type="spellStart"/>
      <w:r w:rsidRPr="00C00876">
        <w:rPr>
          <w:color w:val="292929"/>
          <w:sz w:val="28"/>
          <w:szCs w:val="28"/>
        </w:rPr>
        <w:t>do</w:t>
      </w:r>
      <w:proofErr w:type="spellEnd"/>
      <w:r w:rsidRPr="00C00876">
        <w:rPr>
          <w:color w:val="292929"/>
          <w:sz w:val="28"/>
          <w:szCs w:val="28"/>
        </w:rPr>
        <w:t xml:space="preserve"> </w:t>
      </w:r>
      <w:proofErr w:type="spellStart"/>
      <w:r w:rsidRPr="00C00876">
        <w:rPr>
          <w:color w:val="292929"/>
          <w:sz w:val="28"/>
          <w:szCs w:val="28"/>
        </w:rPr>
        <w:t>list</w:t>
      </w:r>
      <w:proofErr w:type="spellEnd"/>
      <w:r w:rsidRPr="00C00876">
        <w:rPr>
          <w:color w:val="292929"/>
          <w:sz w:val="28"/>
          <w:szCs w:val="28"/>
        </w:rPr>
        <w:t>.</w:t>
      </w:r>
    </w:p>
    <w:p w:rsidR="00C00876" w:rsidRPr="00C00876" w:rsidRDefault="00C00876" w:rsidP="00C00876">
      <w:pPr>
        <w:pStyle w:val="ListParagraph"/>
        <w:numPr>
          <w:ilvl w:val="0"/>
          <w:numId w:val="91"/>
        </w:numPr>
        <w:shd w:val="clear" w:color="auto" w:fill="FFFFFF"/>
        <w:spacing w:before="100" w:beforeAutospacing="1" w:after="150" w:line="360" w:lineRule="auto"/>
        <w:jc w:val="both"/>
        <w:rPr>
          <w:rFonts w:ascii="Tahoma" w:hAnsi="Tahoma" w:cs="Tahoma"/>
          <w:color w:val="292929"/>
          <w:sz w:val="28"/>
          <w:szCs w:val="28"/>
        </w:rPr>
      </w:pPr>
      <w:r w:rsidRPr="00C00876">
        <w:rPr>
          <w:color w:val="292929"/>
          <w:sz w:val="28"/>
          <w:szCs w:val="28"/>
        </w:rPr>
        <w:t>Определите связи между критически важными бизнес-процессами и занесите данные в таблицу.</w:t>
      </w:r>
    </w:p>
    <w:p w:rsidR="0073729B" w:rsidRDefault="0073729B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116C2" w:rsidRDefault="00F116C2" w:rsidP="00F116C2">
      <w:pPr>
        <w:pStyle w:val="Heading1"/>
      </w:pPr>
      <w:bookmarkStart w:id="2" w:name="_Toc192276347"/>
      <w:r>
        <w:lastRenderedPageBreak/>
        <w:t>Решение</w:t>
      </w:r>
      <w:bookmarkEnd w:id="2"/>
    </w:p>
    <w:p w:rsidR="0021370C" w:rsidRDefault="0021370C" w:rsidP="0021370C">
      <w:pPr>
        <w:spacing w:after="160" w:line="259" w:lineRule="auto"/>
      </w:pPr>
    </w:p>
    <w:p w:rsidR="005427C1" w:rsidRPr="005427C1" w:rsidRDefault="005427C1" w:rsidP="005427C1">
      <w:pPr>
        <w:pStyle w:val="ListParagraph"/>
        <w:numPr>
          <w:ilvl w:val="0"/>
          <w:numId w:val="93"/>
        </w:numPr>
        <w:spacing w:after="160" w:line="360" w:lineRule="auto"/>
        <w:rPr>
          <w:b/>
          <w:bCs/>
          <w:sz w:val="28"/>
          <w:szCs w:val="28"/>
        </w:rPr>
      </w:pPr>
      <w:r w:rsidRPr="005427C1">
        <w:rPr>
          <w:b/>
          <w:bCs/>
          <w:sz w:val="28"/>
          <w:szCs w:val="28"/>
        </w:rPr>
        <w:t>Описание компании</w:t>
      </w:r>
    </w:p>
    <w:p w:rsidR="005427C1" w:rsidRPr="005427C1" w:rsidRDefault="005427C1" w:rsidP="005427C1">
      <w:pPr>
        <w:spacing w:after="160" w:line="360" w:lineRule="auto"/>
        <w:rPr>
          <w:sz w:val="28"/>
          <w:szCs w:val="28"/>
        </w:rPr>
      </w:pPr>
      <w:r w:rsidRPr="005427C1">
        <w:rPr>
          <w:b/>
          <w:bCs/>
          <w:sz w:val="28"/>
          <w:szCs w:val="28"/>
        </w:rPr>
        <w:t>Название компании:</w:t>
      </w:r>
      <w:r w:rsidRPr="005427C1">
        <w:rPr>
          <w:sz w:val="28"/>
          <w:szCs w:val="28"/>
        </w:rPr>
        <w:t xml:space="preserve"> </w:t>
      </w:r>
      <w:proofErr w:type="spellStart"/>
      <w:r w:rsidRPr="005427C1">
        <w:rPr>
          <w:sz w:val="28"/>
          <w:szCs w:val="28"/>
        </w:rPr>
        <w:t>EcoTech</w:t>
      </w:r>
      <w:proofErr w:type="spellEnd"/>
      <w:r w:rsidRPr="005427C1">
        <w:rPr>
          <w:sz w:val="28"/>
          <w:szCs w:val="28"/>
        </w:rPr>
        <w:t xml:space="preserve"> Solutions</w:t>
      </w:r>
    </w:p>
    <w:p w:rsidR="005427C1" w:rsidRPr="005427C1" w:rsidRDefault="005427C1" w:rsidP="005427C1">
      <w:pPr>
        <w:spacing w:after="160" w:line="360" w:lineRule="auto"/>
        <w:rPr>
          <w:sz w:val="28"/>
          <w:szCs w:val="28"/>
        </w:rPr>
      </w:pPr>
      <w:r w:rsidRPr="005427C1">
        <w:rPr>
          <w:b/>
          <w:bCs/>
          <w:sz w:val="28"/>
          <w:szCs w:val="28"/>
        </w:rPr>
        <w:t>Сфера деятельности:</w:t>
      </w:r>
      <w:r w:rsidRPr="005427C1">
        <w:rPr>
          <w:sz w:val="28"/>
          <w:szCs w:val="28"/>
        </w:rPr>
        <w:t xml:space="preserve"> Разработка и внедрение экологически чистых технологий для бизнеса и частных клиентов. Основные направления включают солнечные панели, системы управления энергией и решения для утилизации отходов.</w:t>
      </w:r>
    </w:p>
    <w:p w:rsidR="005427C1" w:rsidRPr="005427C1" w:rsidRDefault="005427C1" w:rsidP="005427C1">
      <w:pPr>
        <w:spacing w:after="160" w:line="360" w:lineRule="auto"/>
        <w:rPr>
          <w:sz w:val="28"/>
          <w:szCs w:val="28"/>
        </w:rPr>
      </w:pPr>
      <w:r w:rsidRPr="005427C1">
        <w:rPr>
          <w:b/>
          <w:bCs/>
          <w:sz w:val="28"/>
          <w:szCs w:val="28"/>
        </w:rPr>
        <w:t>Миссия</w:t>
      </w:r>
      <w:proofErr w:type="gramStart"/>
      <w:r w:rsidRPr="005427C1">
        <w:rPr>
          <w:b/>
          <w:bCs/>
          <w:sz w:val="28"/>
          <w:szCs w:val="28"/>
        </w:rPr>
        <w:t>:</w:t>
      </w:r>
      <w:r w:rsidRPr="005427C1">
        <w:rPr>
          <w:sz w:val="28"/>
          <w:szCs w:val="28"/>
        </w:rPr>
        <w:t xml:space="preserve"> Способствовать</w:t>
      </w:r>
      <w:proofErr w:type="gramEnd"/>
      <w:r w:rsidRPr="005427C1">
        <w:rPr>
          <w:sz w:val="28"/>
          <w:szCs w:val="28"/>
        </w:rPr>
        <w:t xml:space="preserve"> устойчивому развитию и сокращению углеродного следа, предоставляя инновационные и доступные экологические решения.</w:t>
      </w:r>
    </w:p>
    <w:p w:rsidR="005427C1" w:rsidRPr="005427C1" w:rsidRDefault="005427C1" w:rsidP="005427C1">
      <w:pPr>
        <w:spacing w:after="160" w:line="360" w:lineRule="auto"/>
        <w:rPr>
          <w:sz w:val="28"/>
          <w:szCs w:val="28"/>
        </w:rPr>
      </w:pPr>
      <w:r w:rsidRPr="005427C1">
        <w:rPr>
          <w:b/>
          <w:bCs/>
          <w:sz w:val="28"/>
          <w:szCs w:val="28"/>
        </w:rPr>
        <w:t>Количество сотрудников:</w:t>
      </w:r>
      <w:r w:rsidRPr="005427C1">
        <w:rPr>
          <w:sz w:val="28"/>
          <w:szCs w:val="28"/>
        </w:rPr>
        <w:t xml:space="preserve"> 150</w:t>
      </w:r>
    </w:p>
    <w:p w:rsidR="005427C1" w:rsidRPr="005427C1" w:rsidRDefault="005427C1" w:rsidP="005427C1">
      <w:pPr>
        <w:spacing w:after="160" w:line="360" w:lineRule="auto"/>
        <w:rPr>
          <w:sz w:val="28"/>
          <w:szCs w:val="28"/>
        </w:rPr>
      </w:pPr>
      <w:r w:rsidRPr="005427C1">
        <w:rPr>
          <w:b/>
          <w:bCs/>
          <w:sz w:val="28"/>
          <w:szCs w:val="28"/>
        </w:rPr>
        <w:t>Способы ведения бизнеса:</w:t>
      </w:r>
      <w:r w:rsidRPr="005427C1">
        <w:rPr>
          <w:sz w:val="28"/>
          <w:szCs w:val="28"/>
        </w:rPr>
        <w:t xml:space="preserve"> Прямые продажи, онлайн-магазин, партнерские программы с другими компаниями, участие в выставках и конференциях.</w:t>
      </w:r>
    </w:p>
    <w:p w:rsidR="005427C1" w:rsidRPr="005427C1" w:rsidRDefault="005427C1" w:rsidP="005427C1">
      <w:pPr>
        <w:spacing w:after="160" w:line="360" w:lineRule="auto"/>
        <w:rPr>
          <w:sz w:val="28"/>
          <w:szCs w:val="28"/>
          <w:lang w:val="en-US"/>
        </w:rPr>
      </w:pPr>
      <w:r w:rsidRPr="005427C1">
        <w:rPr>
          <w:b/>
          <w:bCs/>
          <w:sz w:val="28"/>
          <w:szCs w:val="28"/>
        </w:rPr>
        <w:t>Основные</w:t>
      </w:r>
      <w:r w:rsidRPr="005427C1">
        <w:rPr>
          <w:b/>
          <w:bCs/>
          <w:sz w:val="28"/>
          <w:szCs w:val="28"/>
          <w:lang w:val="en-US"/>
        </w:rPr>
        <w:t xml:space="preserve"> </w:t>
      </w:r>
      <w:r w:rsidRPr="005427C1">
        <w:rPr>
          <w:b/>
          <w:bCs/>
          <w:sz w:val="28"/>
          <w:szCs w:val="28"/>
        </w:rPr>
        <w:t>конкуренты</w:t>
      </w:r>
      <w:r w:rsidRPr="005427C1">
        <w:rPr>
          <w:b/>
          <w:bCs/>
          <w:sz w:val="28"/>
          <w:szCs w:val="28"/>
          <w:lang w:val="en-US"/>
        </w:rPr>
        <w:t>:</w:t>
      </w:r>
      <w:r w:rsidRPr="005427C1">
        <w:rPr>
          <w:sz w:val="28"/>
          <w:szCs w:val="28"/>
          <w:lang w:val="en-US"/>
        </w:rPr>
        <w:t xml:space="preserve"> Green Innovations, </w:t>
      </w:r>
      <w:proofErr w:type="spellStart"/>
      <w:r w:rsidRPr="005427C1">
        <w:rPr>
          <w:sz w:val="28"/>
          <w:szCs w:val="28"/>
          <w:lang w:val="en-US"/>
        </w:rPr>
        <w:t>SolarTech</w:t>
      </w:r>
      <w:proofErr w:type="spellEnd"/>
      <w:r w:rsidRPr="005427C1">
        <w:rPr>
          <w:sz w:val="28"/>
          <w:szCs w:val="28"/>
          <w:lang w:val="en-US"/>
        </w:rPr>
        <w:t xml:space="preserve">, </w:t>
      </w:r>
      <w:proofErr w:type="spellStart"/>
      <w:r w:rsidRPr="005427C1">
        <w:rPr>
          <w:sz w:val="28"/>
          <w:szCs w:val="28"/>
          <w:lang w:val="en-US"/>
        </w:rPr>
        <w:t>EcoEnergy</w:t>
      </w:r>
      <w:proofErr w:type="spellEnd"/>
      <w:r w:rsidRPr="005427C1">
        <w:rPr>
          <w:sz w:val="28"/>
          <w:szCs w:val="28"/>
          <w:lang w:val="en-US"/>
        </w:rPr>
        <w:t xml:space="preserve"> Solutions.</w:t>
      </w:r>
    </w:p>
    <w:p w:rsidR="005427C1" w:rsidRPr="005427C1" w:rsidRDefault="005427C1" w:rsidP="005427C1">
      <w:pPr>
        <w:spacing w:after="160" w:line="360" w:lineRule="auto"/>
        <w:rPr>
          <w:sz w:val="28"/>
          <w:szCs w:val="28"/>
        </w:rPr>
      </w:pPr>
      <w:r w:rsidRPr="005427C1">
        <w:rPr>
          <w:b/>
          <w:bCs/>
          <w:sz w:val="28"/>
          <w:szCs w:val="28"/>
        </w:rPr>
        <w:t>Конкурентная стратегия:</w:t>
      </w:r>
      <w:r w:rsidRPr="005427C1">
        <w:rPr>
          <w:sz w:val="28"/>
          <w:szCs w:val="28"/>
        </w:rPr>
        <w:t xml:space="preserve"> Фокус на инновациях, высокое качество продукции, индивидуальный подход к каждому клиенту и активное продвижение на рынке через образовательные программы.</w:t>
      </w:r>
    </w:p>
    <w:p w:rsidR="005427C1" w:rsidRPr="005427C1" w:rsidRDefault="005427C1" w:rsidP="005427C1">
      <w:pPr>
        <w:spacing w:after="160" w:line="360" w:lineRule="auto"/>
        <w:rPr>
          <w:sz w:val="28"/>
          <w:szCs w:val="28"/>
        </w:rPr>
      </w:pPr>
      <w:r w:rsidRPr="005427C1">
        <w:rPr>
          <w:b/>
          <w:bCs/>
          <w:sz w:val="28"/>
          <w:szCs w:val="28"/>
        </w:rPr>
        <w:t>Основные поставщики:</w:t>
      </w:r>
      <w:r w:rsidRPr="005427C1">
        <w:rPr>
          <w:sz w:val="28"/>
          <w:szCs w:val="28"/>
        </w:rPr>
        <w:t xml:space="preserve"> Производители солнечных панелей, разработчики программного обеспечения для управления энергией, компании по переработке отходов.</w:t>
      </w:r>
    </w:p>
    <w:p w:rsidR="005427C1" w:rsidRPr="005427C1" w:rsidRDefault="005427C1" w:rsidP="005427C1">
      <w:pPr>
        <w:spacing w:after="160" w:line="360" w:lineRule="auto"/>
        <w:rPr>
          <w:sz w:val="28"/>
          <w:szCs w:val="28"/>
        </w:rPr>
      </w:pPr>
      <w:r w:rsidRPr="005427C1">
        <w:rPr>
          <w:b/>
          <w:bCs/>
          <w:sz w:val="28"/>
          <w:szCs w:val="28"/>
        </w:rPr>
        <w:t>Основные потребители:</w:t>
      </w:r>
      <w:r w:rsidRPr="005427C1">
        <w:rPr>
          <w:sz w:val="28"/>
          <w:szCs w:val="28"/>
        </w:rPr>
        <w:t xml:space="preserve"> Частные домовладельцы, малый и средний бизнес, государственные учреждения.</w:t>
      </w:r>
    </w:p>
    <w:p w:rsidR="005427C1" w:rsidRPr="005427C1" w:rsidRDefault="005427C1" w:rsidP="005427C1">
      <w:pPr>
        <w:spacing w:after="160" w:line="360" w:lineRule="auto"/>
        <w:rPr>
          <w:sz w:val="28"/>
          <w:szCs w:val="28"/>
        </w:rPr>
      </w:pPr>
    </w:p>
    <w:p w:rsidR="005427C1" w:rsidRPr="005427C1" w:rsidRDefault="005427C1" w:rsidP="005427C1">
      <w:pPr>
        <w:pStyle w:val="ListParagraph"/>
        <w:numPr>
          <w:ilvl w:val="0"/>
          <w:numId w:val="93"/>
        </w:numPr>
        <w:spacing w:after="160" w:line="360" w:lineRule="auto"/>
        <w:rPr>
          <w:b/>
          <w:bCs/>
          <w:sz w:val="28"/>
          <w:szCs w:val="28"/>
        </w:rPr>
      </w:pPr>
      <w:r w:rsidRPr="005427C1">
        <w:rPr>
          <w:b/>
          <w:bCs/>
          <w:sz w:val="28"/>
          <w:szCs w:val="28"/>
        </w:rPr>
        <w:t>Цели компании</w:t>
      </w:r>
    </w:p>
    <w:p w:rsidR="005427C1" w:rsidRPr="005427C1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5427C1">
        <w:rPr>
          <w:b/>
          <w:bCs/>
          <w:sz w:val="28"/>
          <w:szCs w:val="28"/>
        </w:rPr>
        <w:t>На ближайший год:</w:t>
      </w:r>
    </w:p>
    <w:p w:rsidR="005427C1" w:rsidRPr="005427C1" w:rsidRDefault="005427C1" w:rsidP="005427C1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1. Увеличить объем продаж на 20%.</w:t>
      </w:r>
    </w:p>
    <w:p w:rsidR="005427C1" w:rsidRPr="005427C1" w:rsidRDefault="005427C1" w:rsidP="005427C1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2. Разработать и запустить новый продукт в области управления энергией.</w:t>
      </w:r>
    </w:p>
    <w:p w:rsidR="005427C1" w:rsidRPr="005427C1" w:rsidRDefault="005427C1" w:rsidP="005427C1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3. Расширить географию присутствия на 3 новых региона.</w:t>
      </w:r>
    </w:p>
    <w:p w:rsidR="005427C1" w:rsidRPr="005427C1" w:rsidRDefault="005427C1" w:rsidP="005427C1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lastRenderedPageBreak/>
        <w:t>4. Увеличить количество партнеров на 15%.</w:t>
      </w:r>
    </w:p>
    <w:p w:rsidR="005427C1" w:rsidRPr="005427C1" w:rsidRDefault="005427C1" w:rsidP="001E7586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5. Запустить программу по обучению клиентов по устойчивым технологиям.</w:t>
      </w:r>
    </w:p>
    <w:p w:rsidR="005427C1" w:rsidRPr="00A23882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A23882">
        <w:rPr>
          <w:b/>
          <w:bCs/>
          <w:sz w:val="28"/>
          <w:szCs w:val="28"/>
        </w:rPr>
        <w:t>На ближайшие три года:</w:t>
      </w:r>
    </w:p>
    <w:p w:rsidR="005427C1" w:rsidRPr="005427C1" w:rsidRDefault="005427C1" w:rsidP="00A23882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1. Стать лидером на рынке экологических технологий в стране.</w:t>
      </w:r>
    </w:p>
    <w:p w:rsidR="005427C1" w:rsidRPr="005427C1" w:rsidRDefault="005427C1" w:rsidP="00A23882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2. Увеличить количество сотрудников до 300.</w:t>
      </w:r>
    </w:p>
    <w:p w:rsidR="005427C1" w:rsidRPr="005427C1" w:rsidRDefault="005427C1" w:rsidP="00A23882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3. Разработать и внедрить 5 новых продуктов.</w:t>
      </w:r>
    </w:p>
    <w:p w:rsidR="005427C1" w:rsidRPr="005427C1" w:rsidRDefault="005427C1" w:rsidP="00A23882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4. Увеличить выручку на 50%.</w:t>
      </w:r>
    </w:p>
    <w:p w:rsidR="005427C1" w:rsidRPr="005427C1" w:rsidRDefault="005427C1" w:rsidP="001E7586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5. Создать собственный центр исследований и разработок.</w:t>
      </w:r>
    </w:p>
    <w:p w:rsidR="005427C1" w:rsidRPr="001E7586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E7586">
        <w:rPr>
          <w:b/>
          <w:bCs/>
          <w:sz w:val="28"/>
          <w:szCs w:val="28"/>
        </w:rPr>
        <w:t>На ближайшие пять лет:</w:t>
      </w:r>
    </w:p>
    <w:p w:rsidR="005427C1" w:rsidRPr="005427C1" w:rsidRDefault="005427C1" w:rsidP="001E7586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1. Выход на международные рынки.</w:t>
      </w:r>
    </w:p>
    <w:p w:rsidR="005427C1" w:rsidRPr="005427C1" w:rsidRDefault="005427C1" w:rsidP="001E7586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2. Увеличить долю на рынке на 30%.</w:t>
      </w:r>
    </w:p>
    <w:p w:rsidR="005427C1" w:rsidRPr="005427C1" w:rsidRDefault="005427C1" w:rsidP="001E7586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3. Запустить программу по утилизации для клиентов.</w:t>
      </w:r>
    </w:p>
    <w:p w:rsidR="005427C1" w:rsidRPr="005427C1" w:rsidRDefault="005427C1" w:rsidP="001E7586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4. Достичь уровня нулевых выбросов в производстве.</w:t>
      </w:r>
    </w:p>
    <w:p w:rsidR="005427C1" w:rsidRPr="005427C1" w:rsidRDefault="005427C1" w:rsidP="001E7586">
      <w:pPr>
        <w:spacing w:after="160" w:line="360" w:lineRule="auto"/>
        <w:ind w:left="708"/>
        <w:rPr>
          <w:sz w:val="28"/>
          <w:szCs w:val="28"/>
        </w:rPr>
      </w:pPr>
      <w:r w:rsidRPr="005427C1">
        <w:rPr>
          <w:sz w:val="28"/>
          <w:szCs w:val="28"/>
        </w:rPr>
        <w:t>5. Установить партнерские отношения с 10 крупными экологическими организациями.</w:t>
      </w:r>
    </w:p>
    <w:p w:rsidR="005427C1" w:rsidRPr="005427C1" w:rsidRDefault="005427C1" w:rsidP="005427C1">
      <w:pPr>
        <w:spacing w:after="160" w:line="360" w:lineRule="auto"/>
        <w:rPr>
          <w:sz w:val="28"/>
          <w:szCs w:val="28"/>
        </w:rPr>
      </w:pPr>
    </w:p>
    <w:p w:rsidR="005427C1" w:rsidRPr="001E7586" w:rsidRDefault="005427C1" w:rsidP="005427C1">
      <w:pPr>
        <w:pStyle w:val="ListParagraph"/>
        <w:numPr>
          <w:ilvl w:val="0"/>
          <w:numId w:val="93"/>
        </w:numPr>
        <w:spacing w:after="160" w:line="360" w:lineRule="auto"/>
        <w:rPr>
          <w:b/>
          <w:bCs/>
          <w:sz w:val="28"/>
          <w:szCs w:val="28"/>
        </w:rPr>
      </w:pPr>
      <w:r w:rsidRPr="001E7586">
        <w:rPr>
          <w:b/>
          <w:bCs/>
          <w:sz w:val="28"/>
          <w:szCs w:val="28"/>
        </w:rPr>
        <w:t xml:space="preserve"> Организационная структура компании</w:t>
      </w:r>
    </w:p>
    <w:p w:rsidR="005427C1" w:rsidRPr="001E7586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E7586">
        <w:rPr>
          <w:b/>
          <w:bCs/>
          <w:sz w:val="28"/>
          <w:szCs w:val="28"/>
        </w:rPr>
        <w:t>Генеральный директо</w:t>
      </w:r>
      <w:r w:rsidR="001E7586" w:rsidRPr="001E7586">
        <w:rPr>
          <w:b/>
          <w:bCs/>
          <w:sz w:val="28"/>
          <w:szCs w:val="28"/>
        </w:rPr>
        <w:t>р</w:t>
      </w:r>
    </w:p>
    <w:p w:rsidR="001E7586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E7586">
        <w:rPr>
          <w:b/>
          <w:bCs/>
          <w:sz w:val="28"/>
          <w:szCs w:val="28"/>
        </w:rPr>
        <w:t>Отдел продаж</w:t>
      </w:r>
    </w:p>
    <w:p w:rsidR="005427C1" w:rsidRPr="001E7586" w:rsidRDefault="005427C1" w:rsidP="001E7586">
      <w:pPr>
        <w:pStyle w:val="ListParagraph"/>
        <w:numPr>
          <w:ilvl w:val="0"/>
          <w:numId w:val="94"/>
        </w:numPr>
        <w:spacing w:after="160" w:line="360" w:lineRule="auto"/>
        <w:rPr>
          <w:b/>
          <w:bCs/>
          <w:sz w:val="28"/>
          <w:szCs w:val="28"/>
        </w:rPr>
      </w:pPr>
      <w:r w:rsidRPr="001E7586">
        <w:rPr>
          <w:sz w:val="28"/>
          <w:szCs w:val="28"/>
        </w:rPr>
        <w:t>Менеджеры по продажам</w:t>
      </w:r>
    </w:p>
    <w:p w:rsidR="005427C1" w:rsidRPr="001E7586" w:rsidRDefault="005427C1" w:rsidP="001E7586">
      <w:pPr>
        <w:pStyle w:val="ListParagraph"/>
        <w:numPr>
          <w:ilvl w:val="0"/>
          <w:numId w:val="94"/>
        </w:numPr>
        <w:spacing w:after="160" w:line="360" w:lineRule="auto"/>
        <w:rPr>
          <w:sz w:val="28"/>
          <w:szCs w:val="28"/>
        </w:rPr>
      </w:pPr>
      <w:r w:rsidRPr="001E7586">
        <w:rPr>
          <w:sz w:val="28"/>
          <w:szCs w:val="28"/>
        </w:rPr>
        <w:t>Специалисты по работе с клиентами</w:t>
      </w:r>
    </w:p>
    <w:p w:rsidR="005427C1" w:rsidRPr="008218BB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8218BB">
        <w:rPr>
          <w:b/>
          <w:bCs/>
          <w:sz w:val="28"/>
          <w:szCs w:val="28"/>
        </w:rPr>
        <w:t>Отдел маркетинг</w:t>
      </w:r>
      <w:r w:rsidR="008218BB" w:rsidRPr="008218BB">
        <w:rPr>
          <w:b/>
          <w:bCs/>
          <w:sz w:val="28"/>
          <w:szCs w:val="28"/>
        </w:rPr>
        <w:t>а</w:t>
      </w:r>
    </w:p>
    <w:p w:rsidR="005427C1" w:rsidRPr="008218BB" w:rsidRDefault="005427C1" w:rsidP="008218BB">
      <w:pPr>
        <w:pStyle w:val="ListParagraph"/>
        <w:numPr>
          <w:ilvl w:val="0"/>
          <w:numId w:val="95"/>
        </w:numPr>
        <w:spacing w:after="160" w:line="360" w:lineRule="auto"/>
        <w:rPr>
          <w:sz w:val="28"/>
          <w:szCs w:val="28"/>
        </w:rPr>
      </w:pPr>
      <w:r w:rsidRPr="008218BB">
        <w:rPr>
          <w:sz w:val="28"/>
          <w:szCs w:val="28"/>
        </w:rPr>
        <w:t>Специалисты по цифровому маркетингу</w:t>
      </w:r>
    </w:p>
    <w:p w:rsidR="005427C1" w:rsidRPr="008218BB" w:rsidRDefault="005427C1" w:rsidP="008218BB">
      <w:pPr>
        <w:pStyle w:val="ListParagraph"/>
        <w:numPr>
          <w:ilvl w:val="0"/>
          <w:numId w:val="95"/>
        </w:numPr>
        <w:spacing w:after="160" w:line="360" w:lineRule="auto"/>
        <w:rPr>
          <w:sz w:val="28"/>
          <w:szCs w:val="28"/>
        </w:rPr>
      </w:pPr>
      <w:r w:rsidRPr="008218BB">
        <w:rPr>
          <w:sz w:val="28"/>
          <w:szCs w:val="28"/>
        </w:rPr>
        <w:t>PR-менеджеры</w:t>
      </w:r>
    </w:p>
    <w:p w:rsidR="005427C1" w:rsidRPr="00102124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lastRenderedPageBreak/>
        <w:t>Отдел разработк</w:t>
      </w:r>
      <w:r w:rsidR="00102124">
        <w:rPr>
          <w:b/>
          <w:bCs/>
          <w:sz w:val="28"/>
          <w:szCs w:val="28"/>
        </w:rPr>
        <w:t>и</w:t>
      </w:r>
    </w:p>
    <w:p w:rsidR="005427C1" w:rsidRPr="00102124" w:rsidRDefault="005427C1" w:rsidP="00102124">
      <w:pPr>
        <w:pStyle w:val="ListParagraph"/>
        <w:numPr>
          <w:ilvl w:val="0"/>
          <w:numId w:val="96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Инженеры</w:t>
      </w:r>
    </w:p>
    <w:p w:rsidR="005427C1" w:rsidRPr="00102124" w:rsidRDefault="005427C1" w:rsidP="00102124">
      <w:pPr>
        <w:pStyle w:val="ListParagraph"/>
        <w:numPr>
          <w:ilvl w:val="0"/>
          <w:numId w:val="96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Разработчики ПО</w:t>
      </w:r>
    </w:p>
    <w:p w:rsidR="005427C1" w:rsidRPr="00102124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t>Отдел финансов</w:t>
      </w:r>
    </w:p>
    <w:p w:rsidR="005427C1" w:rsidRPr="00102124" w:rsidRDefault="005427C1" w:rsidP="00102124">
      <w:pPr>
        <w:pStyle w:val="ListParagraph"/>
        <w:numPr>
          <w:ilvl w:val="0"/>
          <w:numId w:val="97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Бухгалтерия</w:t>
      </w:r>
    </w:p>
    <w:p w:rsidR="005427C1" w:rsidRPr="00102124" w:rsidRDefault="005427C1" w:rsidP="00102124">
      <w:pPr>
        <w:pStyle w:val="ListParagraph"/>
        <w:numPr>
          <w:ilvl w:val="0"/>
          <w:numId w:val="97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Финансовый аналитик</w:t>
      </w:r>
    </w:p>
    <w:p w:rsidR="005427C1" w:rsidRPr="00102124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t>Отдел HR</w:t>
      </w:r>
    </w:p>
    <w:p w:rsidR="005427C1" w:rsidRPr="00102124" w:rsidRDefault="005427C1" w:rsidP="00102124">
      <w:pPr>
        <w:pStyle w:val="ListParagraph"/>
        <w:numPr>
          <w:ilvl w:val="0"/>
          <w:numId w:val="98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Рекрутеры</w:t>
      </w:r>
    </w:p>
    <w:p w:rsidR="005427C1" w:rsidRPr="00102124" w:rsidRDefault="005427C1" w:rsidP="00102124">
      <w:pPr>
        <w:pStyle w:val="ListParagraph"/>
        <w:numPr>
          <w:ilvl w:val="0"/>
          <w:numId w:val="98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Специалисты по обучению и развитию</w:t>
      </w:r>
    </w:p>
    <w:p w:rsidR="005427C1" w:rsidRPr="005427C1" w:rsidRDefault="005427C1" w:rsidP="005427C1">
      <w:pPr>
        <w:spacing w:after="160" w:line="360" w:lineRule="auto"/>
        <w:rPr>
          <w:sz w:val="28"/>
          <w:szCs w:val="28"/>
        </w:rPr>
      </w:pPr>
    </w:p>
    <w:p w:rsidR="005427C1" w:rsidRPr="00102124" w:rsidRDefault="005427C1" w:rsidP="005427C1">
      <w:pPr>
        <w:pStyle w:val="ListParagraph"/>
        <w:numPr>
          <w:ilvl w:val="0"/>
          <w:numId w:val="93"/>
        </w:num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t>Техническая архитектура компании</w:t>
      </w:r>
    </w:p>
    <w:p w:rsidR="005427C1" w:rsidRPr="00102124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t>Сервера и облачные решения</w:t>
      </w:r>
    </w:p>
    <w:p w:rsidR="005427C1" w:rsidRPr="00102124" w:rsidRDefault="005427C1" w:rsidP="00102124">
      <w:pPr>
        <w:pStyle w:val="ListParagraph"/>
        <w:numPr>
          <w:ilvl w:val="0"/>
          <w:numId w:val="99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Облачное хранение данных</w:t>
      </w:r>
    </w:p>
    <w:p w:rsidR="005427C1" w:rsidRPr="00102124" w:rsidRDefault="005427C1" w:rsidP="00102124">
      <w:pPr>
        <w:pStyle w:val="ListParagraph"/>
        <w:numPr>
          <w:ilvl w:val="0"/>
          <w:numId w:val="99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Виртуальные серверы для приложений</w:t>
      </w:r>
    </w:p>
    <w:p w:rsidR="005427C1" w:rsidRPr="00102124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t>Системы управления</w:t>
      </w:r>
    </w:p>
    <w:p w:rsidR="005427C1" w:rsidRPr="00102124" w:rsidRDefault="005427C1" w:rsidP="00102124">
      <w:pPr>
        <w:pStyle w:val="ListParagraph"/>
        <w:numPr>
          <w:ilvl w:val="0"/>
          <w:numId w:val="100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CRM-система для управления клиентами</w:t>
      </w:r>
    </w:p>
    <w:p w:rsidR="005427C1" w:rsidRPr="00102124" w:rsidRDefault="005427C1" w:rsidP="00102124">
      <w:pPr>
        <w:pStyle w:val="ListParagraph"/>
        <w:numPr>
          <w:ilvl w:val="0"/>
          <w:numId w:val="100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ERP-система для управления ресурсами</w:t>
      </w:r>
    </w:p>
    <w:p w:rsidR="005427C1" w:rsidRPr="00102124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t>Инфраструктура</w:t>
      </w:r>
    </w:p>
    <w:p w:rsidR="005427C1" w:rsidRPr="00102124" w:rsidRDefault="005427C1" w:rsidP="00102124">
      <w:pPr>
        <w:pStyle w:val="ListParagraph"/>
        <w:numPr>
          <w:ilvl w:val="0"/>
          <w:numId w:val="101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Локальная сеть</w:t>
      </w:r>
    </w:p>
    <w:p w:rsidR="005427C1" w:rsidRPr="00102124" w:rsidRDefault="005427C1" w:rsidP="00102124">
      <w:pPr>
        <w:pStyle w:val="ListParagraph"/>
        <w:numPr>
          <w:ilvl w:val="0"/>
          <w:numId w:val="101"/>
        </w:numPr>
        <w:spacing w:after="160" w:line="360" w:lineRule="auto"/>
        <w:rPr>
          <w:sz w:val="28"/>
          <w:szCs w:val="28"/>
        </w:rPr>
      </w:pPr>
      <w:proofErr w:type="spellStart"/>
      <w:r w:rsidRPr="00102124">
        <w:rPr>
          <w:sz w:val="28"/>
          <w:szCs w:val="28"/>
        </w:rPr>
        <w:t>Wi</w:t>
      </w:r>
      <w:proofErr w:type="spellEnd"/>
      <w:r w:rsidRPr="00102124">
        <w:rPr>
          <w:sz w:val="28"/>
          <w:szCs w:val="28"/>
        </w:rPr>
        <w:t>-Fi для сотрудников и клиентов</w:t>
      </w:r>
    </w:p>
    <w:p w:rsidR="005427C1" w:rsidRDefault="005427C1" w:rsidP="005427C1">
      <w:pPr>
        <w:spacing w:after="160" w:line="360" w:lineRule="auto"/>
        <w:rPr>
          <w:sz w:val="28"/>
          <w:szCs w:val="28"/>
        </w:rPr>
      </w:pPr>
    </w:p>
    <w:p w:rsidR="00102124" w:rsidRPr="005427C1" w:rsidRDefault="00102124" w:rsidP="005427C1">
      <w:pPr>
        <w:spacing w:after="160" w:line="360" w:lineRule="auto"/>
        <w:rPr>
          <w:sz w:val="28"/>
          <w:szCs w:val="28"/>
        </w:rPr>
      </w:pPr>
    </w:p>
    <w:p w:rsidR="005427C1" w:rsidRPr="00102124" w:rsidRDefault="005427C1" w:rsidP="00102124">
      <w:pPr>
        <w:pStyle w:val="ListParagraph"/>
        <w:numPr>
          <w:ilvl w:val="0"/>
          <w:numId w:val="93"/>
        </w:num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t>Системная архитектура компании</w:t>
      </w:r>
    </w:p>
    <w:p w:rsidR="005427C1" w:rsidRPr="00102124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t>Уровни:</w:t>
      </w:r>
    </w:p>
    <w:p w:rsidR="005427C1" w:rsidRPr="00102124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t>1. Уровень данных:</w:t>
      </w:r>
    </w:p>
    <w:p w:rsidR="005427C1" w:rsidRPr="00102124" w:rsidRDefault="005427C1" w:rsidP="00102124">
      <w:pPr>
        <w:pStyle w:val="ListParagraph"/>
        <w:numPr>
          <w:ilvl w:val="0"/>
          <w:numId w:val="102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Базы данных клиентов</w:t>
      </w:r>
    </w:p>
    <w:p w:rsidR="005427C1" w:rsidRPr="00102124" w:rsidRDefault="005427C1" w:rsidP="00102124">
      <w:pPr>
        <w:pStyle w:val="ListParagraph"/>
        <w:numPr>
          <w:ilvl w:val="0"/>
          <w:numId w:val="102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lastRenderedPageBreak/>
        <w:t>Хранилище данных о продуктах</w:t>
      </w:r>
    </w:p>
    <w:p w:rsidR="005427C1" w:rsidRPr="00102124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t>2.</w:t>
      </w:r>
      <w:r w:rsidR="00102124">
        <w:rPr>
          <w:b/>
          <w:bCs/>
          <w:sz w:val="28"/>
          <w:szCs w:val="28"/>
        </w:rPr>
        <w:t xml:space="preserve"> </w:t>
      </w:r>
      <w:r w:rsidRPr="00102124">
        <w:rPr>
          <w:b/>
          <w:bCs/>
          <w:sz w:val="28"/>
          <w:szCs w:val="28"/>
        </w:rPr>
        <w:t>Уровень бизнес-логики:</w:t>
      </w:r>
    </w:p>
    <w:p w:rsidR="005427C1" w:rsidRPr="00102124" w:rsidRDefault="005427C1" w:rsidP="00102124">
      <w:pPr>
        <w:pStyle w:val="ListParagraph"/>
        <w:numPr>
          <w:ilvl w:val="0"/>
          <w:numId w:val="103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Логика работы CRM и ERP систем</w:t>
      </w:r>
    </w:p>
    <w:p w:rsidR="005427C1" w:rsidRPr="00102124" w:rsidRDefault="005427C1" w:rsidP="00102124">
      <w:pPr>
        <w:pStyle w:val="ListParagraph"/>
        <w:numPr>
          <w:ilvl w:val="0"/>
          <w:numId w:val="103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Алгоритмы для управления энергией</w:t>
      </w:r>
    </w:p>
    <w:p w:rsidR="005427C1" w:rsidRPr="00102124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t>3. Уровень приложений:</w:t>
      </w:r>
    </w:p>
    <w:p w:rsidR="005427C1" w:rsidRPr="00102124" w:rsidRDefault="005427C1" w:rsidP="00102124">
      <w:pPr>
        <w:pStyle w:val="ListParagraph"/>
        <w:numPr>
          <w:ilvl w:val="0"/>
          <w:numId w:val="104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Веб-приложение для клиентов</w:t>
      </w:r>
    </w:p>
    <w:p w:rsidR="005427C1" w:rsidRDefault="005427C1" w:rsidP="005427C1">
      <w:pPr>
        <w:pStyle w:val="ListParagraph"/>
        <w:numPr>
          <w:ilvl w:val="0"/>
          <w:numId w:val="104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Мобильное приложение для мониторинга</w:t>
      </w:r>
    </w:p>
    <w:p w:rsidR="00102124" w:rsidRDefault="00C432DA" w:rsidP="005427C1">
      <w:pPr>
        <w:spacing w:after="160"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228080" cy="3413125"/>
            <wp:effectExtent l="0" t="0" r="0" b="3175"/>
            <wp:docPr id="19741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11680" name="Picture 1974116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124" w:rsidRPr="005427C1" w:rsidRDefault="00102124" w:rsidP="005427C1">
      <w:pPr>
        <w:spacing w:after="160" w:line="360" w:lineRule="auto"/>
        <w:rPr>
          <w:sz w:val="28"/>
          <w:szCs w:val="28"/>
        </w:rPr>
      </w:pPr>
    </w:p>
    <w:p w:rsidR="005427C1" w:rsidRPr="00102124" w:rsidRDefault="005427C1" w:rsidP="005427C1">
      <w:pPr>
        <w:pStyle w:val="ListParagraph"/>
        <w:numPr>
          <w:ilvl w:val="0"/>
          <w:numId w:val="93"/>
        </w:num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t>Бизнес-архитектура предприятия (ментальная карта)</w:t>
      </w:r>
    </w:p>
    <w:p w:rsidR="005427C1" w:rsidRPr="00102124" w:rsidRDefault="005427C1" w:rsidP="005427C1">
      <w:pPr>
        <w:spacing w:after="160" w:line="360" w:lineRule="auto"/>
        <w:rPr>
          <w:b/>
          <w:bCs/>
          <w:sz w:val="28"/>
          <w:szCs w:val="28"/>
        </w:rPr>
      </w:pPr>
      <w:r w:rsidRPr="00102124">
        <w:rPr>
          <w:b/>
          <w:bCs/>
          <w:sz w:val="28"/>
          <w:szCs w:val="28"/>
        </w:rPr>
        <w:t>Критически важные бизнес-процессы:</w:t>
      </w:r>
    </w:p>
    <w:p w:rsidR="005427C1" w:rsidRPr="00102124" w:rsidRDefault="005427C1" w:rsidP="00102124">
      <w:pPr>
        <w:pStyle w:val="ListParagraph"/>
        <w:numPr>
          <w:ilvl w:val="0"/>
          <w:numId w:val="106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Исследование и разработка новых технологий.</w:t>
      </w:r>
    </w:p>
    <w:p w:rsidR="005427C1" w:rsidRPr="00102124" w:rsidRDefault="005427C1" w:rsidP="00102124">
      <w:pPr>
        <w:pStyle w:val="ListParagraph"/>
        <w:numPr>
          <w:ilvl w:val="0"/>
          <w:numId w:val="106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Продажа и обслуживание продуктов.</w:t>
      </w:r>
    </w:p>
    <w:p w:rsidR="005427C1" w:rsidRPr="00102124" w:rsidRDefault="005427C1" w:rsidP="00102124">
      <w:pPr>
        <w:pStyle w:val="ListParagraph"/>
        <w:numPr>
          <w:ilvl w:val="0"/>
          <w:numId w:val="106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Маркетинг и продвижение.</w:t>
      </w:r>
    </w:p>
    <w:p w:rsidR="005427C1" w:rsidRPr="00102124" w:rsidRDefault="005427C1" w:rsidP="00102124">
      <w:pPr>
        <w:pStyle w:val="ListParagraph"/>
        <w:numPr>
          <w:ilvl w:val="0"/>
          <w:numId w:val="106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Управление поставками.</w:t>
      </w:r>
    </w:p>
    <w:p w:rsidR="005427C1" w:rsidRPr="00102124" w:rsidRDefault="005427C1" w:rsidP="00102124">
      <w:pPr>
        <w:pStyle w:val="ListParagraph"/>
        <w:numPr>
          <w:ilvl w:val="0"/>
          <w:numId w:val="106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Обучение клиентов.</w:t>
      </w:r>
    </w:p>
    <w:p w:rsidR="005427C1" w:rsidRPr="00102124" w:rsidRDefault="005427C1" w:rsidP="00102124">
      <w:pPr>
        <w:pStyle w:val="ListParagraph"/>
        <w:numPr>
          <w:ilvl w:val="0"/>
          <w:numId w:val="106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Финансовое управление.</w:t>
      </w:r>
    </w:p>
    <w:p w:rsidR="003354EE" w:rsidRPr="00000043" w:rsidRDefault="005427C1" w:rsidP="00000043">
      <w:pPr>
        <w:pStyle w:val="ListParagraph"/>
        <w:numPr>
          <w:ilvl w:val="0"/>
          <w:numId w:val="106"/>
        </w:numPr>
        <w:spacing w:after="160" w:line="360" w:lineRule="auto"/>
        <w:rPr>
          <w:sz w:val="28"/>
          <w:szCs w:val="28"/>
        </w:rPr>
      </w:pPr>
      <w:r w:rsidRPr="00102124">
        <w:rPr>
          <w:sz w:val="28"/>
          <w:szCs w:val="28"/>
        </w:rPr>
        <w:t>Поддержка и сервисное обслуживание.</w:t>
      </w:r>
      <w:r w:rsidR="003354EE" w:rsidRPr="00000043">
        <w:rPr>
          <w:b/>
          <w:bCs/>
          <w:sz w:val="28"/>
          <w:szCs w:val="28"/>
        </w:rPr>
        <w:br w:type="page"/>
      </w:r>
    </w:p>
    <w:p w:rsidR="005427C1" w:rsidRDefault="00102124" w:rsidP="005427C1">
      <w:pPr>
        <w:spacing w:after="160"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5427C1" w:rsidRPr="00102124">
        <w:rPr>
          <w:b/>
          <w:bCs/>
          <w:sz w:val="28"/>
          <w:szCs w:val="28"/>
        </w:rPr>
        <w:t>. Связи между критически важными бизнес-процессами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99"/>
        <w:gridCol w:w="4899"/>
      </w:tblGrid>
      <w:tr w:rsidR="00707E8C" w:rsidRPr="003F0118" w:rsidTr="00707E8C">
        <w:tc>
          <w:tcPr>
            <w:tcW w:w="4899" w:type="dxa"/>
          </w:tcPr>
          <w:p w:rsidR="00707E8C" w:rsidRPr="003F0118" w:rsidRDefault="00707E8C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3F0118">
              <w:rPr>
                <w:sz w:val="28"/>
                <w:szCs w:val="28"/>
              </w:rPr>
              <w:t>Процесс</w:t>
            </w:r>
          </w:p>
        </w:tc>
        <w:tc>
          <w:tcPr>
            <w:tcW w:w="4899" w:type="dxa"/>
          </w:tcPr>
          <w:p w:rsidR="00707E8C" w:rsidRPr="003F0118" w:rsidRDefault="003F0118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3F0118">
              <w:rPr>
                <w:sz w:val="28"/>
                <w:szCs w:val="28"/>
              </w:rPr>
              <w:t>Связанные процессы</w:t>
            </w:r>
          </w:p>
        </w:tc>
      </w:tr>
      <w:tr w:rsidR="00707E8C" w:rsidRPr="003F0118" w:rsidTr="00707E8C">
        <w:tc>
          <w:tcPr>
            <w:tcW w:w="4899" w:type="dxa"/>
          </w:tcPr>
          <w:p w:rsidR="00707E8C" w:rsidRPr="003F0118" w:rsidRDefault="003F0118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3F0118">
              <w:rPr>
                <w:sz w:val="28"/>
                <w:szCs w:val="28"/>
              </w:rPr>
              <w:t>Исследование и разработка</w:t>
            </w:r>
            <w:r w:rsidRPr="003F0118">
              <w:rPr>
                <w:sz w:val="28"/>
                <w:szCs w:val="28"/>
              </w:rPr>
              <w:tab/>
            </w:r>
          </w:p>
        </w:tc>
        <w:tc>
          <w:tcPr>
            <w:tcW w:w="4899" w:type="dxa"/>
          </w:tcPr>
          <w:p w:rsidR="00707E8C" w:rsidRPr="003F0118" w:rsidRDefault="003F0118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3F0118">
              <w:rPr>
                <w:sz w:val="28"/>
                <w:szCs w:val="28"/>
              </w:rPr>
              <w:t>Продажа и обслуживание, Обучение клиентов</w:t>
            </w:r>
          </w:p>
        </w:tc>
      </w:tr>
      <w:tr w:rsidR="003F0118" w:rsidRPr="003F0118" w:rsidTr="00707E8C">
        <w:tc>
          <w:tcPr>
            <w:tcW w:w="4899" w:type="dxa"/>
          </w:tcPr>
          <w:p w:rsidR="003F0118" w:rsidRPr="003F0118" w:rsidRDefault="003F0118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3F0118">
              <w:rPr>
                <w:sz w:val="28"/>
                <w:szCs w:val="28"/>
              </w:rPr>
              <w:t>Продажа и обслуживание</w:t>
            </w:r>
            <w:r w:rsidRPr="003F0118">
              <w:rPr>
                <w:sz w:val="28"/>
                <w:szCs w:val="28"/>
              </w:rPr>
              <w:tab/>
            </w:r>
          </w:p>
        </w:tc>
        <w:tc>
          <w:tcPr>
            <w:tcW w:w="4899" w:type="dxa"/>
          </w:tcPr>
          <w:p w:rsidR="003F0118" w:rsidRPr="003F0118" w:rsidRDefault="003F0118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3F0118">
              <w:rPr>
                <w:sz w:val="28"/>
                <w:szCs w:val="28"/>
              </w:rPr>
              <w:t>Продажа и обслуживание, Обучение клиентов</w:t>
            </w:r>
          </w:p>
        </w:tc>
      </w:tr>
      <w:tr w:rsidR="00F76A57" w:rsidRPr="003F0118" w:rsidTr="00707E8C">
        <w:tc>
          <w:tcPr>
            <w:tcW w:w="4899" w:type="dxa"/>
          </w:tcPr>
          <w:p w:rsidR="00F76A57" w:rsidRPr="003F0118" w:rsidRDefault="00F76A57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F76A57">
              <w:rPr>
                <w:sz w:val="28"/>
                <w:szCs w:val="28"/>
              </w:rPr>
              <w:t>Управление поставками</w:t>
            </w:r>
          </w:p>
        </w:tc>
        <w:tc>
          <w:tcPr>
            <w:tcW w:w="4899" w:type="dxa"/>
          </w:tcPr>
          <w:p w:rsidR="00F76A57" w:rsidRPr="003F0118" w:rsidRDefault="00F76A57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F76A57">
              <w:rPr>
                <w:sz w:val="28"/>
                <w:szCs w:val="28"/>
              </w:rPr>
              <w:t>Продажа и обслуживание, Исследование и разработка</w:t>
            </w:r>
          </w:p>
        </w:tc>
      </w:tr>
      <w:tr w:rsidR="00F76A57" w:rsidRPr="003F0118" w:rsidTr="00707E8C">
        <w:tc>
          <w:tcPr>
            <w:tcW w:w="4899" w:type="dxa"/>
          </w:tcPr>
          <w:p w:rsidR="00F76A57" w:rsidRPr="003F0118" w:rsidRDefault="00F76A57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F76A57">
              <w:rPr>
                <w:sz w:val="28"/>
                <w:szCs w:val="28"/>
              </w:rPr>
              <w:t>Обучение клиентов</w:t>
            </w:r>
          </w:p>
        </w:tc>
        <w:tc>
          <w:tcPr>
            <w:tcW w:w="4899" w:type="dxa"/>
          </w:tcPr>
          <w:p w:rsidR="00F76A57" w:rsidRPr="003F0118" w:rsidRDefault="00F76A57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F76A57">
              <w:rPr>
                <w:sz w:val="28"/>
                <w:szCs w:val="28"/>
              </w:rPr>
              <w:t>Продажа и обслуживание, Поддержка и сервисное обслуживание</w:t>
            </w:r>
          </w:p>
        </w:tc>
      </w:tr>
      <w:tr w:rsidR="00F76A57" w:rsidRPr="003F0118" w:rsidTr="00707E8C">
        <w:tc>
          <w:tcPr>
            <w:tcW w:w="4899" w:type="dxa"/>
          </w:tcPr>
          <w:p w:rsidR="00F76A57" w:rsidRPr="003F0118" w:rsidRDefault="00F76A57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F76A57">
              <w:rPr>
                <w:sz w:val="28"/>
                <w:szCs w:val="28"/>
              </w:rPr>
              <w:t>Финансовое управление</w:t>
            </w:r>
          </w:p>
        </w:tc>
        <w:tc>
          <w:tcPr>
            <w:tcW w:w="4899" w:type="dxa"/>
          </w:tcPr>
          <w:p w:rsidR="00F76A57" w:rsidRPr="003F0118" w:rsidRDefault="00F76A57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F76A57">
              <w:rPr>
                <w:sz w:val="28"/>
                <w:szCs w:val="28"/>
              </w:rPr>
              <w:t>Все процессы (для анализа и планирования)</w:t>
            </w:r>
          </w:p>
        </w:tc>
      </w:tr>
      <w:tr w:rsidR="00F76A57" w:rsidRPr="003F0118" w:rsidTr="00707E8C">
        <w:tc>
          <w:tcPr>
            <w:tcW w:w="4899" w:type="dxa"/>
          </w:tcPr>
          <w:p w:rsidR="00F76A57" w:rsidRPr="003F0118" w:rsidRDefault="00F76A57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F76A57">
              <w:rPr>
                <w:sz w:val="28"/>
                <w:szCs w:val="28"/>
              </w:rPr>
              <w:t>Поддержка и сервисное обслуживание</w:t>
            </w:r>
          </w:p>
        </w:tc>
        <w:tc>
          <w:tcPr>
            <w:tcW w:w="4899" w:type="dxa"/>
          </w:tcPr>
          <w:p w:rsidR="00F76A57" w:rsidRPr="003F0118" w:rsidRDefault="00F76A57" w:rsidP="005427C1">
            <w:pPr>
              <w:spacing w:after="160" w:line="360" w:lineRule="auto"/>
              <w:rPr>
                <w:sz w:val="28"/>
                <w:szCs w:val="28"/>
              </w:rPr>
            </w:pPr>
            <w:r w:rsidRPr="00F76A57">
              <w:rPr>
                <w:sz w:val="28"/>
                <w:szCs w:val="28"/>
              </w:rPr>
              <w:t>Продажа и обслуживание, Обучение клиентов</w:t>
            </w:r>
          </w:p>
        </w:tc>
      </w:tr>
    </w:tbl>
    <w:p w:rsidR="005427C1" w:rsidRPr="005427C1" w:rsidRDefault="005427C1" w:rsidP="005427C1">
      <w:pPr>
        <w:spacing w:after="160" w:line="360" w:lineRule="auto"/>
        <w:rPr>
          <w:sz w:val="28"/>
          <w:szCs w:val="28"/>
        </w:rPr>
      </w:pPr>
    </w:p>
    <w:sectPr w:rsidR="005427C1" w:rsidRPr="005427C1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A04E8"/>
    <w:multiLevelType w:val="hybridMultilevel"/>
    <w:tmpl w:val="CF4C22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0711"/>
    <w:multiLevelType w:val="hybridMultilevel"/>
    <w:tmpl w:val="3976DDC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797470"/>
    <w:multiLevelType w:val="hybridMultilevel"/>
    <w:tmpl w:val="9B386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0573EC"/>
    <w:multiLevelType w:val="hybridMultilevel"/>
    <w:tmpl w:val="B2309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2E1AD8"/>
    <w:multiLevelType w:val="hybridMultilevel"/>
    <w:tmpl w:val="C2AE3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4260E"/>
    <w:multiLevelType w:val="multilevel"/>
    <w:tmpl w:val="2E84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1690D"/>
    <w:multiLevelType w:val="hybridMultilevel"/>
    <w:tmpl w:val="A7D66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7D0C4D"/>
    <w:multiLevelType w:val="hybridMultilevel"/>
    <w:tmpl w:val="EAD6A2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BB67730"/>
    <w:multiLevelType w:val="multilevel"/>
    <w:tmpl w:val="640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BBC5A1A"/>
    <w:multiLevelType w:val="hybridMultilevel"/>
    <w:tmpl w:val="B2B4138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D8F5CDD"/>
    <w:multiLevelType w:val="multilevel"/>
    <w:tmpl w:val="C83E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6F7620"/>
    <w:multiLevelType w:val="hybridMultilevel"/>
    <w:tmpl w:val="DD884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C1147"/>
    <w:multiLevelType w:val="hybridMultilevel"/>
    <w:tmpl w:val="734475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1017C1F"/>
    <w:multiLevelType w:val="hybridMultilevel"/>
    <w:tmpl w:val="5E486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325B34"/>
    <w:multiLevelType w:val="multilevel"/>
    <w:tmpl w:val="659EB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A7EEE"/>
    <w:multiLevelType w:val="hybridMultilevel"/>
    <w:tmpl w:val="C9D4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A30509"/>
    <w:multiLevelType w:val="hybridMultilevel"/>
    <w:tmpl w:val="7BEC7D4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7" w15:restartNumberingAfterBreak="0">
    <w:nsid w:val="13AA1A09"/>
    <w:multiLevelType w:val="hybridMultilevel"/>
    <w:tmpl w:val="BDF4AC6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2D3F04"/>
    <w:multiLevelType w:val="hybridMultilevel"/>
    <w:tmpl w:val="E22EB4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5A769FA"/>
    <w:multiLevelType w:val="hybridMultilevel"/>
    <w:tmpl w:val="E88E1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A07057"/>
    <w:multiLevelType w:val="hybridMultilevel"/>
    <w:tmpl w:val="E4ECAF7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1" w15:restartNumberingAfterBreak="0">
    <w:nsid w:val="1C4F32E1"/>
    <w:multiLevelType w:val="hybridMultilevel"/>
    <w:tmpl w:val="324E68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F983A85"/>
    <w:multiLevelType w:val="hybridMultilevel"/>
    <w:tmpl w:val="68667D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016305B"/>
    <w:multiLevelType w:val="hybridMultilevel"/>
    <w:tmpl w:val="02DE424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E740D6"/>
    <w:multiLevelType w:val="hybridMultilevel"/>
    <w:tmpl w:val="DA1ACF16"/>
    <w:lvl w:ilvl="0" w:tplc="C81A3C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25C361A1"/>
    <w:multiLevelType w:val="multilevel"/>
    <w:tmpl w:val="4A786680"/>
    <w:lvl w:ilvl="0">
      <w:start w:val="1"/>
      <w:numFmt w:val="decimal"/>
      <w:lvlText w:val="%1."/>
      <w:lvlJc w:val="left"/>
      <w:pPr>
        <w:tabs>
          <w:tab w:val="num" w:pos="693"/>
        </w:tabs>
        <w:ind w:left="693" w:hanging="360"/>
      </w:pPr>
    </w:lvl>
    <w:lvl w:ilvl="1" w:tentative="1">
      <w:start w:val="1"/>
      <w:numFmt w:val="decimal"/>
      <w:lvlText w:val="%2."/>
      <w:lvlJc w:val="left"/>
      <w:pPr>
        <w:tabs>
          <w:tab w:val="num" w:pos="1413"/>
        </w:tabs>
        <w:ind w:left="1413" w:hanging="360"/>
      </w:pPr>
    </w:lvl>
    <w:lvl w:ilvl="2" w:tentative="1">
      <w:start w:val="1"/>
      <w:numFmt w:val="decimal"/>
      <w:lvlText w:val="%3."/>
      <w:lvlJc w:val="left"/>
      <w:pPr>
        <w:tabs>
          <w:tab w:val="num" w:pos="2133"/>
        </w:tabs>
        <w:ind w:left="2133" w:hanging="360"/>
      </w:pPr>
    </w:lvl>
    <w:lvl w:ilvl="3" w:tentative="1">
      <w:start w:val="1"/>
      <w:numFmt w:val="decimal"/>
      <w:lvlText w:val="%4."/>
      <w:lvlJc w:val="left"/>
      <w:pPr>
        <w:tabs>
          <w:tab w:val="num" w:pos="2853"/>
        </w:tabs>
        <w:ind w:left="2853" w:hanging="360"/>
      </w:pPr>
    </w:lvl>
    <w:lvl w:ilvl="4" w:tentative="1">
      <w:start w:val="1"/>
      <w:numFmt w:val="decimal"/>
      <w:lvlText w:val="%5."/>
      <w:lvlJc w:val="left"/>
      <w:pPr>
        <w:tabs>
          <w:tab w:val="num" w:pos="3573"/>
        </w:tabs>
        <w:ind w:left="3573" w:hanging="360"/>
      </w:pPr>
    </w:lvl>
    <w:lvl w:ilvl="5" w:tentative="1">
      <w:start w:val="1"/>
      <w:numFmt w:val="decimal"/>
      <w:lvlText w:val="%6."/>
      <w:lvlJc w:val="left"/>
      <w:pPr>
        <w:tabs>
          <w:tab w:val="num" w:pos="4293"/>
        </w:tabs>
        <w:ind w:left="4293" w:hanging="360"/>
      </w:pPr>
    </w:lvl>
    <w:lvl w:ilvl="6" w:tentative="1">
      <w:start w:val="1"/>
      <w:numFmt w:val="decimal"/>
      <w:lvlText w:val="%7."/>
      <w:lvlJc w:val="left"/>
      <w:pPr>
        <w:tabs>
          <w:tab w:val="num" w:pos="5013"/>
        </w:tabs>
        <w:ind w:left="5013" w:hanging="360"/>
      </w:pPr>
    </w:lvl>
    <w:lvl w:ilvl="7" w:tentative="1">
      <w:start w:val="1"/>
      <w:numFmt w:val="decimal"/>
      <w:lvlText w:val="%8."/>
      <w:lvlJc w:val="left"/>
      <w:pPr>
        <w:tabs>
          <w:tab w:val="num" w:pos="5733"/>
        </w:tabs>
        <w:ind w:left="5733" w:hanging="360"/>
      </w:pPr>
    </w:lvl>
    <w:lvl w:ilvl="8" w:tentative="1">
      <w:start w:val="1"/>
      <w:numFmt w:val="decimal"/>
      <w:lvlText w:val="%9."/>
      <w:lvlJc w:val="left"/>
      <w:pPr>
        <w:tabs>
          <w:tab w:val="num" w:pos="6453"/>
        </w:tabs>
        <w:ind w:left="6453" w:hanging="360"/>
      </w:pPr>
    </w:lvl>
  </w:abstractNum>
  <w:abstractNum w:abstractNumId="26" w15:restartNumberingAfterBreak="0">
    <w:nsid w:val="2650030E"/>
    <w:multiLevelType w:val="multilevel"/>
    <w:tmpl w:val="CAE6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A43BEB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9BE27CC"/>
    <w:multiLevelType w:val="hybridMultilevel"/>
    <w:tmpl w:val="F0B63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263009"/>
    <w:multiLevelType w:val="hybridMultilevel"/>
    <w:tmpl w:val="11BEF80E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30" w15:restartNumberingAfterBreak="0">
    <w:nsid w:val="2A733B0C"/>
    <w:multiLevelType w:val="hybridMultilevel"/>
    <w:tmpl w:val="E6A85E62"/>
    <w:lvl w:ilvl="0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1" w15:restartNumberingAfterBreak="0">
    <w:nsid w:val="2ABD5384"/>
    <w:multiLevelType w:val="hybridMultilevel"/>
    <w:tmpl w:val="44560A8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2B0C1EB9"/>
    <w:multiLevelType w:val="multilevel"/>
    <w:tmpl w:val="940A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1F4C96"/>
    <w:multiLevelType w:val="hybridMultilevel"/>
    <w:tmpl w:val="9D600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CF148BA"/>
    <w:multiLevelType w:val="multilevel"/>
    <w:tmpl w:val="B6E6191A"/>
    <w:lvl w:ilvl="0">
      <w:start w:val="1"/>
      <w:numFmt w:val="decimal"/>
      <w:lvlText w:val="%1."/>
      <w:lvlJc w:val="left"/>
      <w:pPr>
        <w:tabs>
          <w:tab w:val="num" w:pos="477"/>
        </w:tabs>
        <w:ind w:left="477" w:hanging="360"/>
      </w:pPr>
    </w:lvl>
    <w:lvl w:ilvl="1" w:tentative="1">
      <w:start w:val="1"/>
      <w:numFmt w:val="decimal"/>
      <w:lvlText w:val="%2."/>
      <w:lvlJc w:val="left"/>
      <w:pPr>
        <w:tabs>
          <w:tab w:val="num" w:pos="1197"/>
        </w:tabs>
        <w:ind w:left="1197" w:hanging="360"/>
      </w:pPr>
    </w:lvl>
    <w:lvl w:ilvl="2" w:tentative="1">
      <w:start w:val="1"/>
      <w:numFmt w:val="decimal"/>
      <w:lvlText w:val="%3."/>
      <w:lvlJc w:val="left"/>
      <w:pPr>
        <w:tabs>
          <w:tab w:val="num" w:pos="1917"/>
        </w:tabs>
        <w:ind w:left="1917" w:hanging="360"/>
      </w:pPr>
    </w:lvl>
    <w:lvl w:ilvl="3" w:tentative="1">
      <w:start w:val="1"/>
      <w:numFmt w:val="decimal"/>
      <w:lvlText w:val="%4."/>
      <w:lvlJc w:val="left"/>
      <w:pPr>
        <w:tabs>
          <w:tab w:val="num" w:pos="2637"/>
        </w:tabs>
        <w:ind w:left="2637" w:hanging="360"/>
      </w:pPr>
    </w:lvl>
    <w:lvl w:ilvl="4" w:tentative="1">
      <w:start w:val="1"/>
      <w:numFmt w:val="decimal"/>
      <w:lvlText w:val="%5."/>
      <w:lvlJc w:val="left"/>
      <w:pPr>
        <w:tabs>
          <w:tab w:val="num" w:pos="3357"/>
        </w:tabs>
        <w:ind w:left="3357" w:hanging="360"/>
      </w:pPr>
    </w:lvl>
    <w:lvl w:ilvl="5" w:tentative="1">
      <w:start w:val="1"/>
      <w:numFmt w:val="decimal"/>
      <w:lvlText w:val="%6."/>
      <w:lvlJc w:val="left"/>
      <w:pPr>
        <w:tabs>
          <w:tab w:val="num" w:pos="4077"/>
        </w:tabs>
        <w:ind w:left="4077" w:hanging="360"/>
      </w:pPr>
    </w:lvl>
    <w:lvl w:ilvl="6" w:tentative="1">
      <w:start w:val="1"/>
      <w:numFmt w:val="decimal"/>
      <w:lvlText w:val="%7."/>
      <w:lvlJc w:val="left"/>
      <w:pPr>
        <w:tabs>
          <w:tab w:val="num" w:pos="4797"/>
        </w:tabs>
        <w:ind w:left="4797" w:hanging="360"/>
      </w:pPr>
    </w:lvl>
    <w:lvl w:ilvl="7" w:tentative="1">
      <w:start w:val="1"/>
      <w:numFmt w:val="decimal"/>
      <w:lvlText w:val="%8."/>
      <w:lvlJc w:val="left"/>
      <w:pPr>
        <w:tabs>
          <w:tab w:val="num" w:pos="5517"/>
        </w:tabs>
        <w:ind w:left="5517" w:hanging="360"/>
      </w:pPr>
    </w:lvl>
    <w:lvl w:ilvl="8" w:tentative="1">
      <w:start w:val="1"/>
      <w:numFmt w:val="decimal"/>
      <w:lvlText w:val="%9."/>
      <w:lvlJc w:val="left"/>
      <w:pPr>
        <w:tabs>
          <w:tab w:val="num" w:pos="6237"/>
        </w:tabs>
        <w:ind w:left="6237" w:hanging="360"/>
      </w:pPr>
    </w:lvl>
  </w:abstractNum>
  <w:abstractNum w:abstractNumId="35" w15:restartNumberingAfterBreak="0">
    <w:nsid w:val="2E215C7D"/>
    <w:multiLevelType w:val="hybridMultilevel"/>
    <w:tmpl w:val="08A2976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6" w15:restartNumberingAfterBreak="0">
    <w:nsid w:val="2F451CC5"/>
    <w:multiLevelType w:val="hybridMultilevel"/>
    <w:tmpl w:val="C308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0781B2E"/>
    <w:multiLevelType w:val="multilevel"/>
    <w:tmpl w:val="A5BCD1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4"/>
      <w:numFmt w:val="decimal"/>
      <w:lvlText w:val="%3."/>
      <w:lvlJc w:val="left"/>
      <w:pPr>
        <w:ind w:left="2508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10713DB"/>
    <w:multiLevelType w:val="multilevel"/>
    <w:tmpl w:val="BC12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C41427"/>
    <w:multiLevelType w:val="multilevel"/>
    <w:tmpl w:val="B126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2E25A2"/>
    <w:multiLevelType w:val="hybridMultilevel"/>
    <w:tmpl w:val="F2CC0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DB0E85"/>
    <w:multiLevelType w:val="hybridMultilevel"/>
    <w:tmpl w:val="1A105F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9633BBC"/>
    <w:multiLevelType w:val="hybridMultilevel"/>
    <w:tmpl w:val="86C0F440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3EED4EF1"/>
    <w:multiLevelType w:val="hybridMultilevel"/>
    <w:tmpl w:val="788AD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2766F5A"/>
    <w:multiLevelType w:val="multilevel"/>
    <w:tmpl w:val="2DD23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3636416"/>
    <w:multiLevelType w:val="multilevel"/>
    <w:tmpl w:val="DB4EB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067820"/>
    <w:multiLevelType w:val="hybridMultilevel"/>
    <w:tmpl w:val="A0426BC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482B5BE3"/>
    <w:multiLevelType w:val="hybridMultilevel"/>
    <w:tmpl w:val="D9BEE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785569"/>
    <w:multiLevelType w:val="multilevel"/>
    <w:tmpl w:val="09BE0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8B318C"/>
    <w:multiLevelType w:val="hybridMultilevel"/>
    <w:tmpl w:val="393AC96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0" w15:restartNumberingAfterBreak="0">
    <w:nsid w:val="4939517E"/>
    <w:multiLevelType w:val="multilevel"/>
    <w:tmpl w:val="1702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A2B2292"/>
    <w:multiLevelType w:val="hybridMultilevel"/>
    <w:tmpl w:val="F31E877C"/>
    <w:lvl w:ilvl="0" w:tplc="0809000F">
      <w:start w:val="1"/>
      <w:numFmt w:val="decimal"/>
      <w:lvlText w:val="%1."/>
      <w:lvlJc w:val="left"/>
      <w:pPr>
        <w:ind w:left="1287" w:hanging="360"/>
      </w:p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2" w15:restartNumberingAfterBreak="0">
    <w:nsid w:val="4BDF7A2A"/>
    <w:multiLevelType w:val="multilevel"/>
    <w:tmpl w:val="FE84B06A"/>
    <w:lvl w:ilvl="0">
      <w:start w:val="6"/>
      <w:numFmt w:val="decimal"/>
      <w:lvlText w:val="%1."/>
      <w:lvlJc w:val="left"/>
      <w:pPr>
        <w:tabs>
          <w:tab w:val="num" w:pos="612"/>
        </w:tabs>
        <w:ind w:left="612" w:hanging="360"/>
      </w:pPr>
      <w:rPr>
        <w:rFonts w:ascii="Times New Roman" w:hAnsi="Times New Roman" w:cs="Times New Roman" w:hint="default"/>
      </w:rPr>
    </w:lvl>
    <w:lvl w:ilvl="1" w:tentative="1">
      <w:start w:val="1"/>
      <w:numFmt w:val="decimal"/>
      <w:lvlText w:val="%2."/>
      <w:lvlJc w:val="left"/>
      <w:pPr>
        <w:tabs>
          <w:tab w:val="num" w:pos="1332"/>
        </w:tabs>
        <w:ind w:left="1332" w:hanging="360"/>
      </w:pPr>
    </w:lvl>
    <w:lvl w:ilvl="2" w:tentative="1">
      <w:start w:val="1"/>
      <w:numFmt w:val="decimal"/>
      <w:lvlText w:val="%3."/>
      <w:lvlJc w:val="left"/>
      <w:pPr>
        <w:tabs>
          <w:tab w:val="num" w:pos="2052"/>
        </w:tabs>
        <w:ind w:left="2052" w:hanging="360"/>
      </w:pPr>
    </w:lvl>
    <w:lvl w:ilvl="3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entative="1">
      <w:start w:val="1"/>
      <w:numFmt w:val="decimal"/>
      <w:lvlText w:val="%5."/>
      <w:lvlJc w:val="left"/>
      <w:pPr>
        <w:tabs>
          <w:tab w:val="num" w:pos="3492"/>
        </w:tabs>
        <w:ind w:left="3492" w:hanging="360"/>
      </w:pPr>
    </w:lvl>
    <w:lvl w:ilvl="5" w:tentative="1">
      <w:start w:val="1"/>
      <w:numFmt w:val="decimal"/>
      <w:lvlText w:val="%6."/>
      <w:lvlJc w:val="left"/>
      <w:pPr>
        <w:tabs>
          <w:tab w:val="num" w:pos="4212"/>
        </w:tabs>
        <w:ind w:left="4212" w:hanging="360"/>
      </w:pPr>
    </w:lvl>
    <w:lvl w:ilvl="6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entative="1">
      <w:start w:val="1"/>
      <w:numFmt w:val="decimal"/>
      <w:lvlText w:val="%8."/>
      <w:lvlJc w:val="left"/>
      <w:pPr>
        <w:tabs>
          <w:tab w:val="num" w:pos="5652"/>
        </w:tabs>
        <w:ind w:left="5652" w:hanging="360"/>
      </w:pPr>
    </w:lvl>
    <w:lvl w:ilvl="8" w:tentative="1">
      <w:start w:val="1"/>
      <w:numFmt w:val="decimal"/>
      <w:lvlText w:val="%9."/>
      <w:lvlJc w:val="left"/>
      <w:pPr>
        <w:tabs>
          <w:tab w:val="num" w:pos="6372"/>
        </w:tabs>
        <w:ind w:left="6372" w:hanging="360"/>
      </w:pPr>
    </w:lvl>
  </w:abstractNum>
  <w:abstractNum w:abstractNumId="53" w15:restartNumberingAfterBreak="0">
    <w:nsid w:val="4F4C596E"/>
    <w:multiLevelType w:val="multilevel"/>
    <w:tmpl w:val="20C4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0A56B8"/>
    <w:multiLevelType w:val="multilevel"/>
    <w:tmpl w:val="46DAA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1D80C94"/>
    <w:multiLevelType w:val="hybridMultilevel"/>
    <w:tmpl w:val="844CB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5C4D30"/>
    <w:multiLevelType w:val="multilevel"/>
    <w:tmpl w:val="CDD8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27C15E8"/>
    <w:multiLevelType w:val="hybridMultilevel"/>
    <w:tmpl w:val="0FC45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A90DA3"/>
    <w:multiLevelType w:val="multilevel"/>
    <w:tmpl w:val="09BE0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55236805"/>
    <w:multiLevelType w:val="hybridMultilevel"/>
    <w:tmpl w:val="1B12EC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5684328"/>
    <w:multiLevelType w:val="hybridMultilevel"/>
    <w:tmpl w:val="355EC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5765898"/>
    <w:multiLevelType w:val="hybridMultilevel"/>
    <w:tmpl w:val="F75048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79B2D56"/>
    <w:multiLevelType w:val="hybridMultilevel"/>
    <w:tmpl w:val="BE38E0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82D6D68"/>
    <w:multiLevelType w:val="hybridMultilevel"/>
    <w:tmpl w:val="0CE899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90F6D9D"/>
    <w:multiLevelType w:val="multilevel"/>
    <w:tmpl w:val="09BE0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5" w15:restartNumberingAfterBreak="0">
    <w:nsid w:val="59DA4466"/>
    <w:multiLevelType w:val="hybridMultilevel"/>
    <w:tmpl w:val="9C1C6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9FC6F51"/>
    <w:multiLevelType w:val="hybridMultilevel"/>
    <w:tmpl w:val="A6EA051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B924241"/>
    <w:multiLevelType w:val="hybridMultilevel"/>
    <w:tmpl w:val="D90C4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BB16BBA"/>
    <w:multiLevelType w:val="multilevel"/>
    <w:tmpl w:val="729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D0434F3"/>
    <w:multiLevelType w:val="hybridMultilevel"/>
    <w:tmpl w:val="3420F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DAB2346"/>
    <w:multiLevelType w:val="hybridMultilevel"/>
    <w:tmpl w:val="3314CE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0F0645"/>
    <w:multiLevelType w:val="hybridMultilevel"/>
    <w:tmpl w:val="6AB04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0A85D5A"/>
    <w:multiLevelType w:val="hybridMultilevel"/>
    <w:tmpl w:val="49D49F8C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3" w15:restartNumberingAfterBreak="0">
    <w:nsid w:val="622270B1"/>
    <w:multiLevelType w:val="hybridMultilevel"/>
    <w:tmpl w:val="0900B6C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31316FE"/>
    <w:multiLevelType w:val="hybridMultilevel"/>
    <w:tmpl w:val="62B4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3AE4BA1"/>
    <w:multiLevelType w:val="hybridMultilevel"/>
    <w:tmpl w:val="2DC899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41A10F6"/>
    <w:multiLevelType w:val="hybridMultilevel"/>
    <w:tmpl w:val="D3585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680189E"/>
    <w:multiLevelType w:val="hybridMultilevel"/>
    <w:tmpl w:val="2B48F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6BD1D39"/>
    <w:multiLevelType w:val="multilevel"/>
    <w:tmpl w:val="75E2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F64134"/>
    <w:multiLevelType w:val="hybridMultilevel"/>
    <w:tmpl w:val="4F84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7672F0E"/>
    <w:multiLevelType w:val="hybridMultilevel"/>
    <w:tmpl w:val="E6FA9A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FA1D26"/>
    <w:multiLevelType w:val="hybridMultilevel"/>
    <w:tmpl w:val="C6C27AB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2" w15:restartNumberingAfterBreak="0">
    <w:nsid w:val="69012471"/>
    <w:multiLevelType w:val="multilevel"/>
    <w:tmpl w:val="7010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A0D3D20"/>
    <w:multiLevelType w:val="hybridMultilevel"/>
    <w:tmpl w:val="F7A88210"/>
    <w:lvl w:ilvl="0" w:tplc="FFFFFFFF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4" w15:restartNumberingAfterBreak="0">
    <w:nsid w:val="6A4F28E0"/>
    <w:multiLevelType w:val="multilevel"/>
    <w:tmpl w:val="ADA65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CDF7726"/>
    <w:multiLevelType w:val="hybridMultilevel"/>
    <w:tmpl w:val="9FEC97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D663531"/>
    <w:multiLevelType w:val="hybridMultilevel"/>
    <w:tmpl w:val="B3DEC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E686078"/>
    <w:multiLevelType w:val="hybridMultilevel"/>
    <w:tmpl w:val="507C3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E9E6B6A"/>
    <w:multiLevelType w:val="hybridMultilevel"/>
    <w:tmpl w:val="D422D93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6F223FC9"/>
    <w:multiLevelType w:val="hybridMultilevel"/>
    <w:tmpl w:val="A0426B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0" w15:restartNumberingAfterBreak="0">
    <w:nsid w:val="6F4F0270"/>
    <w:multiLevelType w:val="hybridMultilevel"/>
    <w:tmpl w:val="5A420F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1" w15:restartNumberingAfterBreak="0">
    <w:nsid w:val="6FBF4895"/>
    <w:multiLevelType w:val="hybridMultilevel"/>
    <w:tmpl w:val="7FEA9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1B323C6"/>
    <w:multiLevelType w:val="hybridMultilevel"/>
    <w:tmpl w:val="D7B84DB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24A5C11"/>
    <w:multiLevelType w:val="hybridMultilevel"/>
    <w:tmpl w:val="A6E63F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768F0DB2"/>
    <w:multiLevelType w:val="hybridMultilevel"/>
    <w:tmpl w:val="459E2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82D15C7"/>
    <w:multiLevelType w:val="hybridMultilevel"/>
    <w:tmpl w:val="591C1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9E75BA4"/>
    <w:multiLevelType w:val="hybridMultilevel"/>
    <w:tmpl w:val="CA1AF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9EB6E61"/>
    <w:multiLevelType w:val="hybridMultilevel"/>
    <w:tmpl w:val="BFDE265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FA68F6"/>
    <w:multiLevelType w:val="multilevel"/>
    <w:tmpl w:val="F2F64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6E4D60"/>
    <w:multiLevelType w:val="multilevel"/>
    <w:tmpl w:val="366C5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DB43389"/>
    <w:multiLevelType w:val="multilevel"/>
    <w:tmpl w:val="B59CD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DE4750D"/>
    <w:multiLevelType w:val="hybridMultilevel"/>
    <w:tmpl w:val="A706001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2" w15:restartNumberingAfterBreak="0">
    <w:nsid w:val="7E0E4615"/>
    <w:multiLevelType w:val="hybridMultilevel"/>
    <w:tmpl w:val="F4F2988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E235468"/>
    <w:multiLevelType w:val="hybridMultilevel"/>
    <w:tmpl w:val="4718CF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E4E5D52"/>
    <w:multiLevelType w:val="hybridMultilevel"/>
    <w:tmpl w:val="CDC83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41D17"/>
    <w:multiLevelType w:val="multilevel"/>
    <w:tmpl w:val="5EA2E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93513">
    <w:abstractNumId w:val="99"/>
  </w:num>
  <w:num w:numId="2" w16cid:durableId="1087389545">
    <w:abstractNumId w:val="86"/>
  </w:num>
  <w:num w:numId="3" w16cid:durableId="1316371030">
    <w:abstractNumId w:val="45"/>
  </w:num>
  <w:num w:numId="4" w16cid:durableId="1221401873">
    <w:abstractNumId w:val="61"/>
  </w:num>
  <w:num w:numId="5" w16cid:durableId="1478766338">
    <w:abstractNumId w:val="93"/>
  </w:num>
  <w:num w:numId="6" w16cid:durableId="2092701714">
    <w:abstractNumId w:val="13"/>
  </w:num>
  <w:num w:numId="7" w16cid:durableId="590117410">
    <w:abstractNumId w:val="44"/>
  </w:num>
  <w:num w:numId="8" w16cid:durableId="1238706535">
    <w:abstractNumId w:val="39"/>
  </w:num>
  <w:num w:numId="9" w16cid:durableId="423039899">
    <w:abstractNumId w:val="100"/>
  </w:num>
  <w:num w:numId="10" w16cid:durableId="329216154">
    <w:abstractNumId w:val="53"/>
  </w:num>
  <w:num w:numId="11" w16cid:durableId="1469087693">
    <w:abstractNumId w:val="8"/>
  </w:num>
  <w:num w:numId="12" w16cid:durableId="1480540610">
    <w:abstractNumId w:val="32"/>
  </w:num>
  <w:num w:numId="13" w16cid:durableId="1326664197">
    <w:abstractNumId w:val="84"/>
  </w:num>
  <w:num w:numId="14" w16cid:durableId="1269044071">
    <w:abstractNumId w:val="82"/>
  </w:num>
  <w:num w:numId="15" w16cid:durableId="1758820709">
    <w:abstractNumId w:val="105"/>
  </w:num>
  <w:num w:numId="16" w16cid:durableId="1124884744">
    <w:abstractNumId w:val="68"/>
  </w:num>
  <w:num w:numId="17" w16cid:durableId="428238432">
    <w:abstractNumId w:val="31"/>
  </w:num>
  <w:num w:numId="18" w16cid:durableId="1473016377">
    <w:abstractNumId w:val="56"/>
  </w:num>
  <w:num w:numId="19" w16cid:durableId="1916160630">
    <w:abstractNumId w:val="50"/>
  </w:num>
  <w:num w:numId="20" w16cid:durableId="463086742">
    <w:abstractNumId w:val="78"/>
  </w:num>
  <w:num w:numId="21" w16cid:durableId="1685131058">
    <w:abstractNumId w:val="54"/>
  </w:num>
  <w:num w:numId="22" w16cid:durableId="1206865958">
    <w:abstractNumId w:val="26"/>
  </w:num>
  <w:num w:numId="23" w16cid:durableId="2029674022">
    <w:abstractNumId w:val="5"/>
  </w:num>
  <w:num w:numId="24" w16cid:durableId="771168611">
    <w:abstractNumId w:val="14"/>
  </w:num>
  <w:num w:numId="25" w16cid:durableId="1617445268">
    <w:abstractNumId w:val="38"/>
  </w:num>
  <w:num w:numId="26" w16cid:durableId="750397678">
    <w:abstractNumId w:val="98"/>
  </w:num>
  <w:num w:numId="27" w16cid:durableId="1398745294">
    <w:abstractNumId w:val="33"/>
  </w:num>
  <w:num w:numId="28" w16cid:durableId="13961452">
    <w:abstractNumId w:val="0"/>
  </w:num>
  <w:num w:numId="29" w16cid:durableId="129369689">
    <w:abstractNumId w:val="12"/>
  </w:num>
  <w:num w:numId="30" w16cid:durableId="296224848">
    <w:abstractNumId w:val="9"/>
  </w:num>
  <w:num w:numId="31" w16cid:durableId="1484199038">
    <w:abstractNumId w:val="66"/>
  </w:num>
  <w:num w:numId="32" w16cid:durableId="1440445324">
    <w:abstractNumId w:val="103"/>
  </w:num>
  <w:num w:numId="33" w16cid:durableId="1213074873">
    <w:abstractNumId w:val="27"/>
  </w:num>
  <w:num w:numId="34" w16cid:durableId="804934238">
    <w:abstractNumId w:val="71"/>
  </w:num>
  <w:num w:numId="35" w16cid:durableId="697854607">
    <w:abstractNumId w:val="37"/>
  </w:num>
  <w:num w:numId="36" w16cid:durableId="1763606343">
    <w:abstractNumId w:val="30"/>
  </w:num>
  <w:num w:numId="37" w16cid:durableId="1483425216">
    <w:abstractNumId w:val="70"/>
  </w:num>
  <w:num w:numId="38" w16cid:durableId="1559895065">
    <w:abstractNumId w:val="10"/>
  </w:num>
  <w:num w:numId="39" w16cid:durableId="1268779182">
    <w:abstractNumId w:val="29"/>
  </w:num>
  <w:num w:numId="40" w16cid:durableId="787432812">
    <w:abstractNumId w:val="34"/>
  </w:num>
  <w:num w:numId="41" w16cid:durableId="165630029">
    <w:abstractNumId w:val="17"/>
  </w:num>
  <w:num w:numId="42" w16cid:durableId="713045101">
    <w:abstractNumId w:val="92"/>
  </w:num>
  <w:num w:numId="43" w16cid:durableId="1397898010">
    <w:abstractNumId w:val="23"/>
  </w:num>
  <w:num w:numId="44" w16cid:durableId="1622106665">
    <w:abstractNumId w:val="102"/>
  </w:num>
  <w:num w:numId="45" w16cid:durableId="1051490994">
    <w:abstractNumId w:val="97"/>
  </w:num>
  <w:num w:numId="46" w16cid:durableId="1256598153">
    <w:abstractNumId w:val="59"/>
  </w:num>
  <w:num w:numId="47" w16cid:durableId="1809275271">
    <w:abstractNumId w:val="62"/>
  </w:num>
  <w:num w:numId="48" w16cid:durableId="1318462435">
    <w:abstractNumId w:val="18"/>
  </w:num>
  <w:num w:numId="49" w16cid:durableId="100498296">
    <w:abstractNumId w:val="73"/>
  </w:num>
  <w:num w:numId="50" w16cid:durableId="1020207970">
    <w:abstractNumId w:val="1"/>
  </w:num>
  <w:num w:numId="51" w16cid:durableId="1720669566">
    <w:abstractNumId w:val="35"/>
  </w:num>
  <w:num w:numId="52" w16cid:durableId="880434064">
    <w:abstractNumId w:val="83"/>
  </w:num>
  <w:num w:numId="53" w16cid:durableId="1510101448">
    <w:abstractNumId w:val="16"/>
  </w:num>
  <w:num w:numId="54" w16cid:durableId="379403340">
    <w:abstractNumId w:val="20"/>
  </w:num>
  <w:num w:numId="55" w16cid:durableId="2109421185">
    <w:abstractNumId w:val="72"/>
  </w:num>
  <w:num w:numId="56" w16cid:durableId="1968046620">
    <w:abstractNumId w:val="21"/>
  </w:num>
  <w:num w:numId="57" w16cid:durableId="1505629011">
    <w:abstractNumId w:val="2"/>
  </w:num>
  <w:num w:numId="58" w16cid:durableId="632058537">
    <w:abstractNumId w:val="19"/>
  </w:num>
  <w:num w:numId="59" w16cid:durableId="1387143027">
    <w:abstractNumId w:val="25"/>
  </w:num>
  <w:num w:numId="60" w16cid:durableId="1341198745">
    <w:abstractNumId w:val="47"/>
  </w:num>
  <w:num w:numId="61" w16cid:durableId="1774474037">
    <w:abstractNumId w:val="3"/>
  </w:num>
  <w:num w:numId="62" w16cid:durableId="1533690034">
    <w:abstractNumId w:val="22"/>
  </w:num>
  <w:num w:numId="63" w16cid:durableId="1417091049">
    <w:abstractNumId w:val="41"/>
  </w:num>
  <w:num w:numId="64" w16cid:durableId="1814444621">
    <w:abstractNumId w:val="51"/>
  </w:num>
  <w:num w:numId="65" w16cid:durableId="1815220780">
    <w:abstractNumId w:val="24"/>
  </w:num>
  <w:num w:numId="66" w16cid:durableId="1721898378">
    <w:abstractNumId w:val="96"/>
  </w:num>
  <w:num w:numId="67" w16cid:durableId="714693300">
    <w:abstractNumId w:val="104"/>
  </w:num>
  <w:num w:numId="68" w16cid:durableId="581374445">
    <w:abstractNumId w:val="69"/>
  </w:num>
  <w:num w:numId="69" w16cid:durableId="1312323796">
    <w:abstractNumId w:val="88"/>
  </w:num>
  <w:num w:numId="70" w16cid:durableId="531263168">
    <w:abstractNumId w:val="6"/>
  </w:num>
  <w:num w:numId="71" w16cid:durableId="495925777">
    <w:abstractNumId w:val="80"/>
  </w:num>
  <w:num w:numId="72" w16cid:durableId="411850579">
    <w:abstractNumId w:val="77"/>
  </w:num>
  <w:num w:numId="73" w16cid:durableId="2092923664">
    <w:abstractNumId w:val="85"/>
  </w:num>
  <w:num w:numId="74" w16cid:durableId="1485661670">
    <w:abstractNumId w:val="75"/>
  </w:num>
  <w:num w:numId="75" w16cid:durableId="262688245">
    <w:abstractNumId w:val="95"/>
  </w:num>
  <w:num w:numId="76" w16cid:durableId="851726336">
    <w:abstractNumId w:val="89"/>
  </w:num>
  <w:num w:numId="77" w16cid:durableId="1915625363">
    <w:abstractNumId w:val="90"/>
  </w:num>
  <w:num w:numId="78" w16cid:durableId="583027854">
    <w:abstractNumId w:val="60"/>
  </w:num>
  <w:num w:numId="79" w16cid:durableId="584264396">
    <w:abstractNumId w:val="46"/>
  </w:num>
  <w:num w:numId="80" w16cid:durableId="1317879614">
    <w:abstractNumId w:val="4"/>
  </w:num>
  <w:num w:numId="81" w16cid:durableId="764418281">
    <w:abstractNumId w:val="63"/>
  </w:num>
  <w:num w:numId="82" w16cid:durableId="1507136763">
    <w:abstractNumId w:val="57"/>
  </w:num>
  <w:num w:numId="83" w16cid:durableId="734665755">
    <w:abstractNumId w:val="76"/>
  </w:num>
  <w:num w:numId="84" w16cid:durableId="1195996040">
    <w:abstractNumId w:val="101"/>
  </w:num>
  <w:num w:numId="85" w16cid:durableId="1044327091">
    <w:abstractNumId w:val="49"/>
  </w:num>
  <w:num w:numId="86" w16cid:durableId="425347868">
    <w:abstractNumId w:val="42"/>
  </w:num>
  <w:num w:numId="87" w16cid:durableId="1706327384">
    <w:abstractNumId w:val="81"/>
  </w:num>
  <w:num w:numId="88" w16cid:durableId="411658357">
    <w:abstractNumId w:val="36"/>
  </w:num>
  <w:num w:numId="89" w16cid:durableId="1053500246">
    <w:abstractNumId w:val="65"/>
  </w:num>
  <w:num w:numId="90" w16cid:durableId="711612314">
    <w:abstractNumId w:val="7"/>
  </w:num>
  <w:num w:numId="91" w16cid:durableId="1077361319">
    <w:abstractNumId w:val="58"/>
  </w:num>
  <w:num w:numId="92" w16cid:durableId="888614264">
    <w:abstractNumId w:val="52"/>
  </w:num>
  <w:num w:numId="93" w16cid:durableId="1811289721">
    <w:abstractNumId w:val="64"/>
  </w:num>
  <w:num w:numId="94" w16cid:durableId="1704552028">
    <w:abstractNumId w:val="15"/>
  </w:num>
  <w:num w:numId="95" w16cid:durableId="112288034">
    <w:abstractNumId w:val="11"/>
  </w:num>
  <w:num w:numId="96" w16cid:durableId="1756708548">
    <w:abstractNumId w:val="28"/>
  </w:num>
  <w:num w:numId="97" w16cid:durableId="2085105621">
    <w:abstractNumId w:val="40"/>
  </w:num>
  <w:num w:numId="98" w16cid:durableId="1325620562">
    <w:abstractNumId w:val="87"/>
  </w:num>
  <w:num w:numId="99" w16cid:durableId="1509101968">
    <w:abstractNumId w:val="91"/>
  </w:num>
  <w:num w:numId="100" w16cid:durableId="1515147735">
    <w:abstractNumId w:val="74"/>
  </w:num>
  <w:num w:numId="101" w16cid:durableId="2051680534">
    <w:abstractNumId w:val="94"/>
  </w:num>
  <w:num w:numId="102" w16cid:durableId="1022391582">
    <w:abstractNumId w:val="43"/>
  </w:num>
  <w:num w:numId="103" w16cid:durableId="43531476">
    <w:abstractNumId w:val="55"/>
  </w:num>
  <w:num w:numId="104" w16cid:durableId="2145392987">
    <w:abstractNumId w:val="79"/>
  </w:num>
  <w:num w:numId="105" w16cid:durableId="365062680">
    <w:abstractNumId w:val="67"/>
  </w:num>
  <w:num w:numId="106" w16cid:durableId="491025921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BB4"/>
    <w:rsid w:val="00000043"/>
    <w:rsid w:val="000000EB"/>
    <w:rsid w:val="000009B6"/>
    <w:rsid w:val="00010782"/>
    <w:rsid w:val="00010EA0"/>
    <w:rsid w:val="000151E9"/>
    <w:rsid w:val="000154C6"/>
    <w:rsid w:val="0002066F"/>
    <w:rsid w:val="0002465C"/>
    <w:rsid w:val="000248E9"/>
    <w:rsid w:val="00032270"/>
    <w:rsid w:val="00033B67"/>
    <w:rsid w:val="000551EA"/>
    <w:rsid w:val="00067157"/>
    <w:rsid w:val="00070656"/>
    <w:rsid w:val="0007403A"/>
    <w:rsid w:val="00081A76"/>
    <w:rsid w:val="000916C4"/>
    <w:rsid w:val="0009209C"/>
    <w:rsid w:val="000951E9"/>
    <w:rsid w:val="000A2018"/>
    <w:rsid w:val="000C1299"/>
    <w:rsid w:val="000C1D6F"/>
    <w:rsid w:val="000D3C95"/>
    <w:rsid w:val="000D4A19"/>
    <w:rsid w:val="000D50B0"/>
    <w:rsid w:val="000E6520"/>
    <w:rsid w:val="00102124"/>
    <w:rsid w:val="00104609"/>
    <w:rsid w:val="00107829"/>
    <w:rsid w:val="00111219"/>
    <w:rsid w:val="0011264E"/>
    <w:rsid w:val="001167EE"/>
    <w:rsid w:val="00121998"/>
    <w:rsid w:val="00121DFD"/>
    <w:rsid w:val="001228CB"/>
    <w:rsid w:val="00122DC3"/>
    <w:rsid w:val="00125C22"/>
    <w:rsid w:val="00127882"/>
    <w:rsid w:val="001362AC"/>
    <w:rsid w:val="00140EF7"/>
    <w:rsid w:val="00150754"/>
    <w:rsid w:val="001650D8"/>
    <w:rsid w:val="00171D33"/>
    <w:rsid w:val="001809C0"/>
    <w:rsid w:val="0019404D"/>
    <w:rsid w:val="001A0820"/>
    <w:rsid w:val="001A0ECE"/>
    <w:rsid w:val="001A7F25"/>
    <w:rsid w:val="001B2838"/>
    <w:rsid w:val="001B571B"/>
    <w:rsid w:val="001B5956"/>
    <w:rsid w:val="001C12A4"/>
    <w:rsid w:val="001C482B"/>
    <w:rsid w:val="001C5065"/>
    <w:rsid w:val="001C63C2"/>
    <w:rsid w:val="001D41D2"/>
    <w:rsid w:val="001D532E"/>
    <w:rsid w:val="001D6190"/>
    <w:rsid w:val="001D6C54"/>
    <w:rsid w:val="001E2380"/>
    <w:rsid w:val="001E25CE"/>
    <w:rsid w:val="001E7586"/>
    <w:rsid w:val="001F196E"/>
    <w:rsid w:val="001F58C2"/>
    <w:rsid w:val="001F6271"/>
    <w:rsid w:val="00200116"/>
    <w:rsid w:val="00206E4D"/>
    <w:rsid w:val="0021370C"/>
    <w:rsid w:val="00215254"/>
    <w:rsid w:val="00217D46"/>
    <w:rsid w:val="00220878"/>
    <w:rsid w:val="002573DE"/>
    <w:rsid w:val="00282FE9"/>
    <w:rsid w:val="0028543E"/>
    <w:rsid w:val="00290713"/>
    <w:rsid w:val="0029705E"/>
    <w:rsid w:val="002A3549"/>
    <w:rsid w:val="002A405C"/>
    <w:rsid w:val="002B19E6"/>
    <w:rsid w:val="002C43CD"/>
    <w:rsid w:val="002D0C15"/>
    <w:rsid w:val="002D199C"/>
    <w:rsid w:val="002D1F04"/>
    <w:rsid w:val="002D3D2E"/>
    <w:rsid w:val="002D6331"/>
    <w:rsid w:val="002D6687"/>
    <w:rsid w:val="002E0273"/>
    <w:rsid w:val="002E3D98"/>
    <w:rsid w:val="002F212B"/>
    <w:rsid w:val="0030058C"/>
    <w:rsid w:val="00302828"/>
    <w:rsid w:val="00303810"/>
    <w:rsid w:val="003057B1"/>
    <w:rsid w:val="00325D67"/>
    <w:rsid w:val="00333E2D"/>
    <w:rsid w:val="003354EE"/>
    <w:rsid w:val="00335DB6"/>
    <w:rsid w:val="00341EC1"/>
    <w:rsid w:val="00342F33"/>
    <w:rsid w:val="00347280"/>
    <w:rsid w:val="00347507"/>
    <w:rsid w:val="00355727"/>
    <w:rsid w:val="0035656D"/>
    <w:rsid w:val="00357F70"/>
    <w:rsid w:val="00364F57"/>
    <w:rsid w:val="00371D8F"/>
    <w:rsid w:val="00380A85"/>
    <w:rsid w:val="0038451B"/>
    <w:rsid w:val="00392B33"/>
    <w:rsid w:val="00395258"/>
    <w:rsid w:val="003957F0"/>
    <w:rsid w:val="00396D88"/>
    <w:rsid w:val="003A04DD"/>
    <w:rsid w:val="003A28FF"/>
    <w:rsid w:val="003A69AA"/>
    <w:rsid w:val="003B1FFF"/>
    <w:rsid w:val="003B24CE"/>
    <w:rsid w:val="003B3F05"/>
    <w:rsid w:val="003B7CF3"/>
    <w:rsid w:val="003C0528"/>
    <w:rsid w:val="003D4DC6"/>
    <w:rsid w:val="003D7DFE"/>
    <w:rsid w:val="003F0118"/>
    <w:rsid w:val="003F012A"/>
    <w:rsid w:val="003F422E"/>
    <w:rsid w:val="00402161"/>
    <w:rsid w:val="00407595"/>
    <w:rsid w:val="00411B12"/>
    <w:rsid w:val="004166D2"/>
    <w:rsid w:val="004169C9"/>
    <w:rsid w:val="00435052"/>
    <w:rsid w:val="0045487C"/>
    <w:rsid w:val="004549F5"/>
    <w:rsid w:val="0045734D"/>
    <w:rsid w:val="004608C9"/>
    <w:rsid w:val="00470CF1"/>
    <w:rsid w:val="00474729"/>
    <w:rsid w:val="0048077B"/>
    <w:rsid w:val="0048615D"/>
    <w:rsid w:val="004A01A0"/>
    <w:rsid w:val="004A0DCD"/>
    <w:rsid w:val="004A1135"/>
    <w:rsid w:val="004B2110"/>
    <w:rsid w:val="004B6EFE"/>
    <w:rsid w:val="004C7E5A"/>
    <w:rsid w:val="004D0C5F"/>
    <w:rsid w:val="004D3655"/>
    <w:rsid w:val="004D541E"/>
    <w:rsid w:val="004E5EC3"/>
    <w:rsid w:val="004F0DF5"/>
    <w:rsid w:val="004F2FAC"/>
    <w:rsid w:val="00500701"/>
    <w:rsid w:val="0050097F"/>
    <w:rsid w:val="00500C12"/>
    <w:rsid w:val="0050123A"/>
    <w:rsid w:val="00501DE5"/>
    <w:rsid w:val="00502004"/>
    <w:rsid w:val="00510393"/>
    <w:rsid w:val="00511333"/>
    <w:rsid w:val="00522BD4"/>
    <w:rsid w:val="0052398D"/>
    <w:rsid w:val="0052458B"/>
    <w:rsid w:val="0053226F"/>
    <w:rsid w:val="005336C0"/>
    <w:rsid w:val="00537D87"/>
    <w:rsid w:val="00541476"/>
    <w:rsid w:val="005427C1"/>
    <w:rsid w:val="00550C2D"/>
    <w:rsid w:val="005519FD"/>
    <w:rsid w:val="00557E26"/>
    <w:rsid w:val="0056042F"/>
    <w:rsid w:val="00563351"/>
    <w:rsid w:val="0056648D"/>
    <w:rsid w:val="0056664C"/>
    <w:rsid w:val="00573479"/>
    <w:rsid w:val="0057393B"/>
    <w:rsid w:val="005743B2"/>
    <w:rsid w:val="005827DB"/>
    <w:rsid w:val="00583049"/>
    <w:rsid w:val="00587706"/>
    <w:rsid w:val="005879C2"/>
    <w:rsid w:val="005A1347"/>
    <w:rsid w:val="005B1946"/>
    <w:rsid w:val="005B59EC"/>
    <w:rsid w:val="005B5E0E"/>
    <w:rsid w:val="005B6EA3"/>
    <w:rsid w:val="005B723C"/>
    <w:rsid w:val="005D0C1F"/>
    <w:rsid w:val="005D187A"/>
    <w:rsid w:val="005D55D6"/>
    <w:rsid w:val="00602C7D"/>
    <w:rsid w:val="0060441F"/>
    <w:rsid w:val="006253A2"/>
    <w:rsid w:val="006335FA"/>
    <w:rsid w:val="00635285"/>
    <w:rsid w:val="0063651F"/>
    <w:rsid w:val="00637AB0"/>
    <w:rsid w:val="00640D6F"/>
    <w:rsid w:val="006459DF"/>
    <w:rsid w:val="006538F2"/>
    <w:rsid w:val="00653C94"/>
    <w:rsid w:val="00656233"/>
    <w:rsid w:val="00665588"/>
    <w:rsid w:val="00670180"/>
    <w:rsid w:val="00672FB4"/>
    <w:rsid w:val="00683096"/>
    <w:rsid w:val="006940FD"/>
    <w:rsid w:val="006A0BB4"/>
    <w:rsid w:val="006A324D"/>
    <w:rsid w:val="006A41E3"/>
    <w:rsid w:val="006B048E"/>
    <w:rsid w:val="006C417D"/>
    <w:rsid w:val="006C527E"/>
    <w:rsid w:val="006F0F8A"/>
    <w:rsid w:val="006F467A"/>
    <w:rsid w:val="00707E8C"/>
    <w:rsid w:val="00712369"/>
    <w:rsid w:val="00712607"/>
    <w:rsid w:val="00716F15"/>
    <w:rsid w:val="007261AD"/>
    <w:rsid w:val="0073477F"/>
    <w:rsid w:val="0073729B"/>
    <w:rsid w:val="0074023F"/>
    <w:rsid w:val="00743DA5"/>
    <w:rsid w:val="00751866"/>
    <w:rsid w:val="00754DA9"/>
    <w:rsid w:val="00772A9B"/>
    <w:rsid w:val="00783DEB"/>
    <w:rsid w:val="00784C6C"/>
    <w:rsid w:val="00791C26"/>
    <w:rsid w:val="007A16D0"/>
    <w:rsid w:val="007B193C"/>
    <w:rsid w:val="007B47E5"/>
    <w:rsid w:val="007B5259"/>
    <w:rsid w:val="007C0C19"/>
    <w:rsid w:val="007C7DDF"/>
    <w:rsid w:val="007D2F6D"/>
    <w:rsid w:val="007D3176"/>
    <w:rsid w:val="007D370F"/>
    <w:rsid w:val="007E57F3"/>
    <w:rsid w:val="007F14F2"/>
    <w:rsid w:val="007F4162"/>
    <w:rsid w:val="008027F3"/>
    <w:rsid w:val="00810F8E"/>
    <w:rsid w:val="008114FA"/>
    <w:rsid w:val="00811DEC"/>
    <w:rsid w:val="00815829"/>
    <w:rsid w:val="008218BB"/>
    <w:rsid w:val="00835324"/>
    <w:rsid w:val="008377AA"/>
    <w:rsid w:val="0084404E"/>
    <w:rsid w:val="00846758"/>
    <w:rsid w:val="00853C83"/>
    <w:rsid w:val="008618FB"/>
    <w:rsid w:val="00864679"/>
    <w:rsid w:val="00872BB6"/>
    <w:rsid w:val="00874F53"/>
    <w:rsid w:val="00874FC2"/>
    <w:rsid w:val="0087548C"/>
    <w:rsid w:val="008875E3"/>
    <w:rsid w:val="00890CA4"/>
    <w:rsid w:val="008A2899"/>
    <w:rsid w:val="008B57C5"/>
    <w:rsid w:val="008C2741"/>
    <w:rsid w:val="008C4296"/>
    <w:rsid w:val="008D15BB"/>
    <w:rsid w:val="008F2398"/>
    <w:rsid w:val="008F469D"/>
    <w:rsid w:val="009008A4"/>
    <w:rsid w:val="00907E79"/>
    <w:rsid w:val="00910580"/>
    <w:rsid w:val="00924861"/>
    <w:rsid w:val="00936755"/>
    <w:rsid w:val="009637BF"/>
    <w:rsid w:val="0096460A"/>
    <w:rsid w:val="0097040B"/>
    <w:rsid w:val="00971ADD"/>
    <w:rsid w:val="0098497D"/>
    <w:rsid w:val="009947CE"/>
    <w:rsid w:val="00995E24"/>
    <w:rsid w:val="009B5B37"/>
    <w:rsid w:val="009C0773"/>
    <w:rsid w:val="009E3DC1"/>
    <w:rsid w:val="009F1C33"/>
    <w:rsid w:val="009F3130"/>
    <w:rsid w:val="009F5239"/>
    <w:rsid w:val="009F6E48"/>
    <w:rsid w:val="00A0238C"/>
    <w:rsid w:val="00A02801"/>
    <w:rsid w:val="00A03423"/>
    <w:rsid w:val="00A1244F"/>
    <w:rsid w:val="00A155B5"/>
    <w:rsid w:val="00A23882"/>
    <w:rsid w:val="00A240DD"/>
    <w:rsid w:val="00A2776E"/>
    <w:rsid w:val="00A27F9F"/>
    <w:rsid w:val="00A320B2"/>
    <w:rsid w:val="00A52865"/>
    <w:rsid w:val="00A55C1B"/>
    <w:rsid w:val="00A56301"/>
    <w:rsid w:val="00A65E65"/>
    <w:rsid w:val="00A6732B"/>
    <w:rsid w:val="00A731B3"/>
    <w:rsid w:val="00A745B6"/>
    <w:rsid w:val="00A7590C"/>
    <w:rsid w:val="00A859A5"/>
    <w:rsid w:val="00A869EB"/>
    <w:rsid w:val="00A87D64"/>
    <w:rsid w:val="00A92E17"/>
    <w:rsid w:val="00A940EB"/>
    <w:rsid w:val="00AA0B04"/>
    <w:rsid w:val="00AC5C9B"/>
    <w:rsid w:val="00AC617D"/>
    <w:rsid w:val="00AD2D49"/>
    <w:rsid w:val="00AD699B"/>
    <w:rsid w:val="00AE3F71"/>
    <w:rsid w:val="00AE78E9"/>
    <w:rsid w:val="00B0186D"/>
    <w:rsid w:val="00B046A7"/>
    <w:rsid w:val="00B0595B"/>
    <w:rsid w:val="00B17081"/>
    <w:rsid w:val="00B27200"/>
    <w:rsid w:val="00B33170"/>
    <w:rsid w:val="00B33275"/>
    <w:rsid w:val="00B34359"/>
    <w:rsid w:val="00B355A8"/>
    <w:rsid w:val="00B50B0D"/>
    <w:rsid w:val="00B53BE6"/>
    <w:rsid w:val="00B554A8"/>
    <w:rsid w:val="00B5581A"/>
    <w:rsid w:val="00B70933"/>
    <w:rsid w:val="00B829C9"/>
    <w:rsid w:val="00B8773E"/>
    <w:rsid w:val="00B9103D"/>
    <w:rsid w:val="00B91105"/>
    <w:rsid w:val="00B94552"/>
    <w:rsid w:val="00BA1183"/>
    <w:rsid w:val="00BA7602"/>
    <w:rsid w:val="00BC3505"/>
    <w:rsid w:val="00BD32D6"/>
    <w:rsid w:val="00BE03FD"/>
    <w:rsid w:val="00BE2819"/>
    <w:rsid w:val="00BF42C4"/>
    <w:rsid w:val="00BF4D4D"/>
    <w:rsid w:val="00BF5C91"/>
    <w:rsid w:val="00BF6D64"/>
    <w:rsid w:val="00C00876"/>
    <w:rsid w:val="00C02D2E"/>
    <w:rsid w:val="00C03156"/>
    <w:rsid w:val="00C04B50"/>
    <w:rsid w:val="00C058B2"/>
    <w:rsid w:val="00C13418"/>
    <w:rsid w:val="00C304F1"/>
    <w:rsid w:val="00C409F4"/>
    <w:rsid w:val="00C42F92"/>
    <w:rsid w:val="00C432DA"/>
    <w:rsid w:val="00C53A9D"/>
    <w:rsid w:val="00C5776E"/>
    <w:rsid w:val="00C60EBA"/>
    <w:rsid w:val="00C66D2C"/>
    <w:rsid w:val="00C73B24"/>
    <w:rsid w:val="00C75973"/>
    <w:rsid w:val="00C94EB1"/>
    <w:rsid w:val="00C97288"/>
    <w:rsid w:val="00C97493"/>
    <w:rsid w:val="00CA35F2"/>
    <w:rsid w:val="00CA4B29"/>
    <w:rsid w:val="00CA6390"/>
    <w:rsid w:val="00CB53CA"/>
    <w:rsid w:val="00CB5AF4"/>
    <w:rsid w:val="00CB68A9"/>
    <w:rsid w:val="00CC1D8C"/>
    <w:rsid w:val="00CC2372"/>
    <w:rsid w:val="00CC27A3"/>
    <w:rsid w:val="00CC4E0D"/>
    <w:rsid w:val="00CC76B9"/>
    <w:rsid w:val="00CD2929"/>
    <w:rsid w:val="00CD3713"/>
    <w:rsid w:val="00CD6456"/>
    <w:rsid w:val="00CD6D33"/>
    <w:rsid w:val="00CD7A9B"/>
    <w:rsid w:val="00D03ADD"/>
    <w:rsid w:val="00D07361"/>
    <w:rsid w:val="00D225C4"/>
    <w:rsid w:val="00D2523F"/>
    <w:rsid w:val="00D336E6"/>
    <w:rsid w:val="00D34152"/>
    <w:rsid w:val="00D53E88"/>
    <w:rsid w:val="00D55344"/>
    <w:rsid w:val="00D66D97"/>
    <w:rsid w:val="00D7143E"/>
    <w:rsid w:val="00D92EBB"/>
    <w:rsid w:val="00D95ED6"/>
    <w:rsid w:val="00DA2E6E"/>
    <w:rsid w:val="00DA6814"/>
    <w:rsid w:val="00DB3BCF"/>
    <w:rsid w:val="00DB41EB"/>
    <w:rsid w:val="00DC2E88"/>
    <w:rsid w:val="00DC7A0E"/>
    <w:rsid w:val="00DD1F53"/>
    <w:rsid w:val="00DD774B"/>
    <w:rsid w:val="00DE3EE0"/>
    <w:rsid w:val="00DE526E"/>
    <w:rsid w:val="00DF1DEE"/>
    <w:rsid w:val="00DF7614"/>
    <w:rsid w:val="00E035E3"/>
    <w:rsid w:val="00E05A1A"/>
    <w:rsid w:val="00E076D7"/>
    <w:rsid w:val="00E105BC"/>
    <w:rsid w:val="00E11D88"/>
    <w:rsid w:val="00E14DA3"/>
    <w:rsid w:val="00E17608"/>
    <w:rsid w:val="00E24810"/>
    <w:rsid w:val="00E25222"/>
    <w:rsid w:val="00E43F60"/>
    <w:rsid w:val="00E43FB6"/>
    <w:rsid w:val="00E44B66"/>
    <w:rsid w:val="00E4574F"/>
    <w:rsid w:val="00E5026E"/>
    <w:rsid w:val="00E535A2"/>
    <w:rsid w:val="00E679DC"/>
    <w:rsid w:val="00E75E0E"/>
    <w:rsid w:val="00E82110"/>
    <w:rsid w:val="00E879CC"/>
    <w:rsid w:val="00EA20A7"/>
    <w:rsid w:val="00EA3C73"/>
    <w:rsid w:val="00EC16B3"/>
    <w:rsid w:val="00EE1C62"/>
    <w:rsid w:val="00EE528C"/>
    <w:rsid w:val="00F01E1C"/>
    <w:rsid w:val="00F114BD"/>
    <w:rsid w:val="00F116C2"/>
    <w:rsid w:val="00F445D8"/>
    <w:rsid w:val="00F5286B"/>
    <w:rsid w:val="00F55971"/>
    <w:rsid w:val="00F61675"/>
    <w:rsid w:val="00F7297F"/>
    <w:rsid w:val="00F76A57"/>
    <w:rsid w:val="00F80706"/>
    <w:rsid w:val="00F820C9"/>
    <w:rsid w:val="00F86B19"/>
    <w:rsid w:val="00F871F0"/>
    <w:rsid w:val="00F878E8"/>
    <w:rsid w:val="00F87ACF"/>
    <w:rsid w:val="00F94277"/>
    <w:rsid w:val="00F9732A"/>
    <w:rsid w:val="00FA03DF"/>
    <w:rsid w:val="00FA03FD"/>
    <w:rsid w:val="00FA52BF"/>
    <w:rsid w:val="00FA5E6B"/>
    <w:rsid w:val="00FC3C5E"/>
    <w:rsid w:val="00FC48A8"/>
    <w:rsid w:val="00FC6199"/>
    <w:rsid w:val="00FC6D1D"/>
    <w:rsid w:val="00FD1E76"/>
    <w:rsid w:val="00FD2C53"/>
    <w:rsid w:val="00FE1AF3"/>
    <w:rsid w:val="00FE23FA"/>
    <w:rsid w:val="00FE655A"/>
    <w:rsid w:val="00FF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F129"/>
  <w15:chartTrackingRefBased/>
  <w15:docId w15:val="{90D663C7-B179-EA47-99FA-734631A40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78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8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D0C1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788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7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04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D0C1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127882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2788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7882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127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02465C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465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995E24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2465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2465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2465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2465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2465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2465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2465C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36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.batygin/Library/Group%20Containers/UBF8T346G9.Office/User%20Content.localized/Templates.localized/&#1058;&#1077;&#1086;&#1088;&#1080;&#1103;%20&#1080;&#1085;&#1092;&#1086;&#1088;&#1084;&#1072;&#1094;&#1080;&#1086;&#1085;&#1085;&#1099;&#1093;%20&#1087;&#1088;&#1086;&#1094;&#1077;&#1089;&#1089;&#1086;&#1074;%20&#1080;%20&#1089;&#1080;&#1089;&#1090;&#1077;&#108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242891-E036-9F4A-A4FB-3529E43F2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Теория информационных процессов и систем.dotx</Template>
  <TotalTime>464</TotalTime>
  <Pages>8</Pages>
  <Words>918</Words>
  <Characters>5239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Batygin</dc:creator>
  <cp:keywords/>
  <dc:description/>
  <cp:lastModifiedBy>Vladimir Batygin</cp:lastModifiedBy>
  <cp:revision>431</cp:revision>
  <dcterms:created xsi:type="dcterms:W3CDTF">2024-10-23T16:29:00Z</dcterms:created>
  <dcterms:modified xsi:type="dcterms:W3CDTF">2025-03-07T18:54:00Z</dcterms:modified>
</cp:coreProperties>
</file>